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2A3DC" w14:textId="53EAA1D8" w:rsidR="001E501D" w:rsidRPr="0055578F" w:rsidRDefault="00223487" w:rsidP="0055578F">
      <w:pPr>
        <w:pStyle w:val="Title"/>
      </w:pPr>
      <w:r w:rsidRPr="00256BCE">
        <w:rPr>
          <w:noProof/>
          <w:sz w:val="40"/>
          <w:szCs w:val="36"/>
        </w:rPr>
        <w:t>Padma</w:t>
      </w:r>
      <w:r w:rsidRPr="00256BCE">
        <w:rPr>
          <w:sz w:val="40"/>
          <w:szCs w:val="36"/>
        </w:rPr>
        <w:t xml:space="preserve"> </w:t>
      </w:r>
      <w:r w:rsidRPr="00256BCE">
        <w:rPr>
          <w:rStyle w:val="Gray"/>
          <w:sz w:val="40"/>
          <w:szCs w:val="36"/>
        </w:rPr>
        <w:t>Naresh</w:t>
      </w:r>
      <w:r w:rsidRPr="00444F90">
        <w:rPr>
          <w:noProof/>
          <w:vertAlign w:val="subscript"/>
        </w:rPr>
        <w:t xml:space="preserve"> </w:t>
      </w:r>
      <w:r w:rsidR="0055578F" w:rsidRPr="00444F90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30A9716E" wp14:editId="06C67C20">
                <wp:simplePos x="0" y="0"/>
                <wp:positionH relativeFrom="page">
                  <wp:posOffset>5353050</wp:posOffset>
                </wp:positionH>
                <wp:positionV relativeFrom="page">
                  <wp:posOffset>404495</wp:posOffset>
                </wp:positionV>
                <wp:extent cx="2251710" cy="996315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710" cy="996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A3C9E" w14:textId="77777777" w:rsidR="009C0E51" w:rsidRPr="00862E37" w:rsidRDefault="009C0E51" w:rsidP="009C0E51">
                            <w:pPr>
                              <w:pStyle w:val="Contactinfo"/>
                            </w:pPr>
                            <w:r>
                              <w:t>+91</w:t>
                            </w:r>
                            <w:r w:rsidRPr="00862E37">
                              <w:t>-</w:t>
                            </w:r>
                            <w:r>
                              <w:t>7093722567</w:t>
                            </w:r>
                          </w:p>
                          <w:p w14:paraId="06144980" w14:textId="77777777" w:rsidR="009C0E51" w:rsidRPr="00862E37" w:rsidRDefault="009C0E51" w:rsidP="009C0E51">
                            <w:pPr>
                              <w:pStyle w:val="Contactinfo"/>
                            </w:pPr>
                            <w:r>
                              <w:t>Padma.Motupalli</w:t>
                            </w:r>
                            <w:r w:rsidRPr="00862E37">
                              <w:t>@</w:t>
                            </w:r>
                            <w:r>
                              <w:t>yahoo</w:t>
                            </w:r>
                            <w:r w:rsidRPr="00862E37">
                              <w:t>.com</w:t>
                            </w:r>
                          </w:p>
                          <w:p w14:paraId="53546DA5" w14:textId="77777777" w:rsidR="009C0E51" w:rsidRPr="00862E37" w:rsidRDefault="009C0E51" w:rsidP="009C0E51">
                            <w:pPr>
                              <w:pStyle w:val="Contactinfo"/>
                            </w:pPr>
                            <w:r>
                              <w:t>Hyderabad</w:t>
                            </w:r>
                            <w:r w:rsidRPr="00862E37">
                              <w:t xml:space="preserve">, </w:t>
                            </w:r>
                            <w:r>
                              <w:t>Telangana</w:t>
                            </w:r>
                            <w:r w:rsidRPr="00862E37">
                              <w:t xml:space="preserve">, </w:t>
                            </w:r>
                            <w:r>
                              <w:t>India</w:t>
                            </w:r>
                          </w:p>
                          <w:p w14:paraId="68FF2AFB" w14:textId="77777777" w:rsidR="009C0E51" w:rsidRPr="00862E37" w:rsidRDefault="009C0E51" w:rsidP="009C0E51">
                            <w:pPr>
                              <w:pStyle w:val="Contactinfo"/>
                            </w:pPr>
                            <w:hyperlink r:id="rId9" w:history="1">
                              <w:r w:rsidRPr="00D11F9C">
                                <w:rPr>
                                  <w:rStyle w:val="Hyperlink"/>
                                </w:rPr>
                                <w:t>LinkedIn</w:t>
                              </w:r>
                            </w:hyperlink>
                            <w:r>
                              <w:t xml:space="preserve"> | </w:t>
                            </w:r>
                            <w:hyperlink r:id="rId10" w:history="1">
                              <w:r w:rsidRPr="008D6F8B">
                                <w:rPr>
                                  <w:rStyle w:val="Hyperlink"/>
                                </w:rPr>
                                <w:t>GitHub</w:t>
                              </w:r>
                            </w:hyperlink>
                          </w:p>
                          <w:p w14:paraId="1A02458B" w14:textId="100B8FD9" w:rsidR="0055578F" w:rsidRPr="005E6CD4" w:rsidRDefault="0055578F" w:rsidP="005E6CD4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9716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21.5pt;margin-top:31.85pt;width:177.3pt;height:78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" filled="f" stroked="f">
                <v:textbox>
                  <w:txbxContent>
                    <w:p w14:paraId="269A3C9E" w14:textId="77777777" w:rsidR="009C0E51" w:rsidRPr="00862E37" w:rsidRDefault="009C0E51" w:rsidP="009C0E51">
                      <w:pPr>
                        <w:pStyle w:val="Contactinfo"/>
                      </w:pPr>
                      <w:r>
                        <w:t>+91</w:t>
                      </w:r>
                      <w:r w:rsidRPr="00862E37">
                        <w:t>-</w:t>
                      </w:r>
                      <w:r>
                        <w:t>7093722567</w:t>
                      </w:r>
                    </w:p>
                    <w:p w14:paraId="06144980" w14:textId="77777777" w:rsidR="009C0E51" w:rsidRPr="00862E37" w:rsidRDefault="009C0E51" w:rsidP="009C0E51">
                      <w:pPr>
                        <w:pStyle w:val="Contactinfo"/>
                      </w:pPr>
                      <w:r>
                        <w:t>Padma.Motupalli</w:t>
                      </w:r>
                      <w:r w:rsidRPr="00862E37">
                        <w:t>@</w:t>
                      </w:r>
                      <w:r>
                        <w:t>yahoo</w:t>
                      </w:r>
                      <w:r w:rsidRPr="00862E37">
                        <w:t>.com</w:t>
                      </w:r>
                    </w:p>
                    <w:p w14:paraId="53546DA5" w14:textId="77777777" w:rsidR="009C0E51" w:rsidRPr="00862E37" w:rsidRDefault="009C0E51" w:rsidP="009C0E51">
                      <w:pPr>
                        <w:pStyle w:val="Contactinfo"/>
                      </w:pPr>
                      <w:r>
                        <w:t>Hyderabad</w:t>
                      </w:r>
                      <w:r w:rsidRPr="00862E37">
                        <w:t xml:space="preserve">, </w:t>
                      </w:r>
                      <w:r>
                        <w:t>Telangana</w:t>
                      </w:r>
                      <w:r w:rsidRPr="00862E37">
                        <w:t xml:space="preserve">, </w:t>
                      </w:r>
                      <w:r>
                        <w:t>India</w:t>
                      </w:r>
                    </w:p>
                    <w:p w14:paraId="68FF2AFB" w14:textId="77777777" w:rsidR="009C0E51" w:rsidRPr="00862E37" w:rsidRDefault="009C0E51" w:rsidP="009C0E51">
                      <w:pPr>
                        <w:pStyle w:val="Contactinfo"/>
                      </w:pPr>
                      <w:hyperlink r:id="rId11" w:history="1">
                        <w:r w:rsidRPr="00D11F9C">
                          <w:rPr>
                            <w:rStyle w:val="Hyperlink"/>
                          </w:rPr>
                          <w:t>LinkedIn</w:t>
                        </w:r>
                      </w:hyperlink>
                      <w:r>
                        <w:t xml:space="preserve"> | </w:t>
                      </w:r>
                      <w:hyperlink r:id="rId12" w:history="1">
                        <w:r w:rsidRPr="008D6F8B">
                          <w:rPr>
                            <w:rStyle w:val="Hyperlink"/>
                          </w:rPr>
                          <w:t>GitHub</w:t>
                        </w:r>
                      </w:hyperlink>
                    </w:p>
                    <w:p w14:paraId="1A02458B" w14:textId="100B8FD9" w:rsidR="0055578F" w:rsidRPr="005E6CD4" w:rsidRDefault="0055578F" w:rsidP="005E6CD4">
                      <w:pPr>
                        <w:pStyle w:val="Contactinf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55578F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67CEF359" wp14:editId="3AEDC5FB">
                <wp:simplePos x="0" y="0"/>
                <wp:positionH relativeFrom="page">
                  <wp:posOffset>5078730</wp:posOffset>
                </wp:positionH>
                <wp:positionV relativeFrom="page">
                  <wp:posOffset>506095</wp:posOffset>
                </wp:positionV>
                <wp:extent cx="164465" cy="840740"/>
                <wp:effectExtent l="0" t="0" r="6985" b="0"/>
                <wp:wrapSquare wrapText="bothSides"/>
                <wp:docPr id="11" name="Group 11" descr="Group of 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" cy="840740"/>
                          <a:chOff x="0" y="0"/>
                          <a:chExt cx="162560" cy="838421"/>
                        </a:xfrm>
                        <a:solidFill>
                          <a:schemeClr val="tx1"/>
                        </a:solidFill>
                      </wpg:grpSpPr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854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Graphic 24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33" y="675861"/>
                            <a:ext cx="161094" cy="16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658C9A" id="Group 11" o:spid="_x0000_s1026" alt="Group of contact info icons" style="position:absolute;margin-left:399.9pt;margin-top:39.85pt;width:12.95pt;height:66.2pt;z-index:251674624;mso-position-horizontal-relative:page;mso-position-vertical-relative:page;mso-width-relative:margin;mso-height-relative:margin" coordsize="1625,838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style="position:absolute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">
                  <v:imagedata r:id="rId21" o:title=""/>
                </v:shape>
                <v:shape id="Graphic 22" o:spid="_x0000_s1028" type="#_x0000_t75" style="position:absolute;top:2385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">
                  <v:imagedata r:id="rId22" o:title=""/>
                </v:shape>
                <v:shape id="Graphic 23" o:spid="_x0000_s1029" type="#_x0000_t75" style="position:absolute;top:4572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">
                  <v:imagedata r:id="rId23" o:title=""/>
                </v:shape>
                <v:shape id="Graphic 24" o:spid="_x0000_s1030" type="#_x0000_t75" style="position:absolute;left:7;top:6758;width:1611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">
                  <v:imagedata r:id="rId24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71059B" w:rsidRPr="0055578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6FBFD776" wp14:editId="2DB9CB45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91440" cy="621792"/>
                <wp:effectExtent l="0" t="0" r="3810" b="6985"/>
                <wp:wrapNone/>
                <wp:docPr id="10" name="Rectangl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217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EC4B2" id="Rectangle 10" o:spid="_x0000_s1026" alt="&quot;&quot;" style="position:absolute;margin-left:36pt;margin-top:36pt;width:7.2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" fillcolor="#adadad [2414]" stroked="f" strokeweight="1pt">
                <w10:wrap anchorx="page" anchory="page"/>
                <w10:anchorlock/>
              </v:rect>
            </w:pict>
          </mc:Fallback>
        </mc:AlternateContent>
      </w:r>
    </w:p>
    <w:p w14:paraId="5D746AB2" w14:textId="64B16D26" w:rsidR="0071059B" w:rsidRPr="00223487" w:rsidRDefault="00223487" w:rsidP="00223487">
      <w:pPr>
        <w:pStyle w:val="Subtitle"/>
        <w:rPr>
          <w:sz w:val="18"/>
          <w:szCs w:val="16"/>
        </w:rPr>
      </w:pPr>
      <w:r w:rsidRPr="00256BCE">
        <w:rPr>
          <w:sz w:val="18"/>
          <w:szCs w:val="16"/>
        </w:rPr>
        <w:t>Lead SOFTWARE ENGINEER</w:t>
      </w:r>
    </w:p>
    <w:p w14:paraId="562E0B6D" w14:textId="77777777" w:rsidR="0071059B" w:rsidRPr="0071059B" w:rsidRDefault="0071059B" w:rsidP="0055578F"/>
    <w:p w14:paraId="3F79297E" w14:textId="77777777" w:rsidR="0071059B" w:rsidRPr="00307FD9" w:rsidRDefault="0071059B" w:rsidP="0071059B"/>
    <w:p w14:paraId="263998E6" w14:textId="77777777" w:rsidR="0071059B" w:rsidRPr="00307FD9" w:rsidRDefault="0071059B" w:rsidP="00307FD9"/>
    <w:p w14:paraId="0AAB6608" w14:textId="77777777" w:rsidR="0071059B" w:rsidRPr="00307FD9" w:rsidRDefault="0071059B" w:rsidP="00307FD9">
      <w:r w:rsidRPr="00307FD9">
        <w:t>4 April 20XX</w:t>
      </w:r>
    </w:p>
    <w:p w14:paraId="6C75F667" w14:textId="77777777" w:rsidR="0071059B" w:rsidRPr="00307FD9" w:rsidRDefault="0071059B" w:rsidP="00307FD9">
      <w:r w:rsidRPr="00307FD9">
        <w:t>Mateo Gomez</w:t>
      </w:r>
    </w:p>
    <w:p w14:paraId="047AC1C9" w14:textId="77777777" w:rsidR="0071059B" w:rsidRPr="00307FD9" w:rsidRDefault="0071059B" w:rsidP="00307FD9">
      <w:r w:rsidRPr="00307FD9">
        <w:t>Beyond Social Strategy</w:t>
      </w:r>
    </w:p>
    <w:p w14:paraId="7468F2F0" w14:textId="77777777" w:rsidR="0071059B" w:rsidRPr="0071059B" w:rsidRDefault="0071059B" w:rsidP="00307FD9">
      <w:r w:rsidRPr="0071059B">
        <w:t>Redmond, WA</w:t>
      </w:r>
    </w:p>
    <w:p w14:paraId="793CE6DB" w14:textId="77777777" w:rsidR="0071059B" w:rsidRDefault="0071059B" w:rsidP="0055578F"/>
    <w:p w14:paraId="06E99642" w14:textId="17732DB2" w:rsidR="00E8415D" w:rsidRDefault="00E8415D" w:rsidP="0055578F">
      <w:r w:rsidRPr="00E8415D">
        <w:t>Subject: Principal Engineer Position - 15+ Years in Java, Cloud &amp; AI Engineering</w:t>
      </w:r>
    </w:p>
    <w:p w14:paraId="1701B5E5" w14:textId="77777777" w:rsidR="00E8415D" w:rsidRPr="0071059B" w:rsidRDefault="00E8415D" w:rsidP="0055578F"/>
    <w:p w14:paraId="08B88A7D" w14:textId="1FCE95DB" w:rsidR="0071059B" w:rsidRDefault="004D13C2" w:rsidP="00307FD9">
      <w:pPr>
        <w:rPr>
          <w:b/>
        </w:rPr>
      </w:pPr>
      <w:r w:rsidRPr="004D13C2">
        <w:rPr>
          <w:b/>
        </w:rPr>
        <w:t>Dear Mr. Gomez,</w:t>
      </w:r>
    </w:p>
    <w:p w14:paraId="5C901E54" w14:textId="77777777" w:rsidR="004D13C2" w:rsidRPr="0071059B" w:rsidRDefault="004D13C2" w:rsidP="00307FD9"/>
    <w:p w14:paraId="2A5B612B" w14:textId="45349326" w:rsidR="0071059B" w:rsidRDefault="008B4573" w:rsidP="00307FD9">
      <w:r w:rsidRPr="008B4573">
        <w:t>I'm reaching out regarding the Principal Engineer role at Beyond Social Strategy.</w:t>
      </w:r>
    </w:p>
    <w:p w14:paraId="4487E2F4" w14:textId="77777777" w:rsidR="008B4573" w:rsidRPr="0071059B" w:rsidRDefault="008B4573" w:rsidP="00307FD9"/>
    <w:p w14:paraId="6265EDA7" w14:textId="40B72C6D" w:rsidR="0071059B" w:rsidRPr="0071059B" w:rsidRDefault="008B4573" w:rsidP="00307FD9">
      <w:r w:rsidRPr="008B4573">
        <w:t>With 15 years in software engineering, I bring specialized expertise in Java, Python, cloud architecture, and generative AI implementation. My background spans banking and market research domains, where I've consistently delivered enterprise-scale solutions.</w:t>
      </w:r>
    </w:p>
    <w:p w14:paraId="7B5B18E6" w14:textId="77777777" w:rsidR="0071059B" w:rsidRDefault="0071059B" w:rsidP="00307FD9">
      <w:r w:rsidRPr="0071059B">
        <w:t>Show your enthusiasm for the job and the company. Explain why you are excited about the opportunity and what you can bring to the company.</w:t>
      </w:r>
    </w:p>
    <w:p w14:paraId="45E2B5DC" w14:textId="77777777" w:rsidR="00365049" w:rsidRDefault="00365049" w:rsidP="00307FD9"/>
    <w:p w14:paraId="026C4B41" w14:textId="77777777" w:rsidR="00365049" w:rsidRPr="00365049" w:rsidRDefault="00365049" w:rsidP="00365049">
      <w:r w:rsidRPr="00365049">
        <w:t>Key strengths:</w:t>
      </w:r>
    </w:p>
    <w:p w14:paraId="0F8FB530" w14:textId="77777777" w:rsidR="00365049" w:rsidRPr="00365049" w:rsidRDefault="00365049" w:rsidP="00365049">
      <w:pPr>
        <w:numPr>
          <w:ilvl w:val="0"/>
          <w:numId w:val="4"/>
        </w:numPr>
      </w:pPr>
      <w:r w:rsidRPr="00365049">
        <w:t>Architecting scalable, cloud-native applications</w:t>
      </w:r>
    </w:p>
    <w:p w14:paraId="1726AB3D" w14:textId="77777777" w:rsidR="00365049" w:rsidRPr="00365049" w:rsidRDefault="00365049" w:rsidP="00365049">
      <w:pPr>
        <w:numPr>
          <w:ilvl w:val="0"/>
          <w:numId w:val="4"/>
        </w:numPr>
      </w:pPr>
      <w:r w:rsidRPr="00365049">
        <w:t>Leading cross-functional engineering teams</w:t>
      </w:r>
    </w:p>
    <w:p w14:paraId="41840180" w14:textId="77777777" w:rsidR="00365049" w:rsidRPr="00365049" w:rsidRDefault="00365049" w:rsidP="00365049">
      <w:pPr>
        <w:numPr>
          <w:ilvl w:val="0"/>
          <w:numId w:val="4"/>
        </w:numPr>
      </w:pPr>
      <w:r w:rsidRPr="00365049">
        <w:t>Implementing innovative AI solutions</w:t>
      </w:r>
    </w:p>
    <w:p w14:paraId="003A6A23" w14:textId="77777777" w:rsidR="00365049" w:rsidRDefault="00365049" w:rsidP="00365049">
      <w:pPr>
        <w:numPr>
          <w:ilvl w:val="0"/>
          <w:numId w:val="4"/>
        </w:numPr>
      </w:pPr>
      <w:r w:rsidRPr="00365049">
        <w:t>Balancing technical excellence with business objectives</w:t>
      </w:r>
    </w:p>
    <w:p w14:paraId="07AEE15D" w14:textId="77777777" w:rsidR="00365049" w:rsidRPr="00365049" w:rsidRDefault="00365049" w:rsidP="00365049">
      <w:pPr>
        <w:ind w:left="720"/>
      </w:pPr>
    </w:p>
    <w:p w14:paraId="5C068400" w14:textId="77777777" w:rsidR="00365049" w:rsidRPr="00365049" w:rsidRDefault="00365049" w:rsidP="00365049">
      <w:r w:rsidRPr="00365049">
        <w:t>What excites me about Beyond Social Strategy is the opportunity to leverage my technical leadership in an innovative environment that values forward-thinking engineering practices.</w:t>
      </w:r>
    </w:p>
    <w:p w14:paraId="0102D231" w14:textId="77777777" w:rsidR="00365049" w:rsidRPr="00365049" w:rsidRDefault="00365049" w:rsidP="00365049">
      <w:r w:rsidRPr="00365049">
        <w:t>I'd welcome a conversation about how my experience aligns with your team's needs.</w:t>
      </w:r>
    </w:p>
    <w:p w14:paraId="644649A9" w14:textId="77777777" w:rsidR="00365049" w:rsidRPr="00365049" w:rsidRDefault="00365049" w:rsidP="00365049">
      <w:r w:rsidRPr="00365049">
        <w:t>Thank you for your consideration.</w:t>
      </w:r>
    </w:p>
    <w:p w14:paraId="118473DE" w14:textId="77777777" w:rsidR="00365049" w:rsidRPr="0071059B" w:rsidRDefault="00365049" w:rsidP="00307FD9"/>
    <w:p w14:paraId="70D72BB5" w14:textId="77777777" w:rsidR="0071059B" w:rsidRPr="0071059B" w:rsidRDefault="0071059B" w:rsidP="00307FD9"/>
    <w:p w14:paraId="59AC7794" w14:textId="77777777" w:rsidR="00BD0E0C" w:rsidRDefault="00BD0E0C" w:rsidP="00307FD9">
      <w:r w:rsidRPr="00BD0E0C">
        <w:t xml:space="preserve">Best regards, </w:t>
      </w:r>
    </w:p>
    <w:p w14:paraId="64807F88" w14:textId="3FE1EF77" w:rsidR="003D16F8" w:rsidRDefault="00BD0E0C" w:rsidP="00307FD9">
      <w:r w:rsidRPr="00BD0E0C">
        <w:t>Padma Naresh</w:t>
      </w:r>
    </w:p>
    <w:sectPr w:rsidR="003D16F8" w:rsidSect="0071059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B074A"/>
    <w:multiLevelType w:val="multilevel"/>
    <w:tmpl w:val="C4E0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808914">
    <w:abstractNumId w:val="0"/>
  </w:num>
  <w:num w:numId="2" w16cid:durableId="505023288">
    <w:abstractNumId w:val="1"/>
  </w:num>
  <w:num w:numId="3" w16cid:durableId="313024574">
    <w:abstractNumId w:val="2"/>
  </w:num>
  <w:num w:numId="4" w16cid:durableId="1271468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5D"/>
    <w:rsid w:val="00036F36"/>
    <w:rsid w:val="00073503"/>
    <w:rsid w:val="00084347"/>
    <w:rsid w:val="00122C81"/>
    <w:rsid w:val="001E501D"/>
    <w:rsid w:val="0021183F"/>
    <w:rsid w:val="00223487"/>
    <w:rsid w:val="00257458"/>
    <w:rsid w:val="0027097E"/>
    <w:rsid w:val="00271F5F"/>
    <w:rsid w:val="002A38D2"/>
    <w:rsid w:val="002E432C"/>
    <w:rsid w:val="00307FD9"/>
    <w:rsid w:val="00313787"/>
    <w:rsid w:val="00365049"/>
    <w:rsid w:val="0037036D"/>
    <w:rsid w:val="003905A5"/>
    <w:rsid w:val="003D10AC"/>
    <w:rsid w:val="003D16F8"/>
    <w:rsid w:val="003D346C"/>
    <w:rsid w:val="0047020C"/>
    <w:rsid w:val="0047484C"/>
    <w:rsid w:val="0049640F"/>
    <w:rsid w:val="004C0DB9"/>
    <w:rsid w:val="004D13C2"/>
    <w:rsid w:val="004F3FAB"/>
    <w:rsid w:val="004F49EE"/>
    <w:rsid w:val="0055578F"/>
    <w:rsid w:val="005933EA"/>
    <w:rsid w:val="005E6CD4"/>
    <w:rsid w:val="005F73C2"/>
    <w:rsid w:val="006A1D0E"/>
    <w:rsid w:val="0071059B"/>
    <w:rsid w:val="007277EA"/>
    <w:rsid w:val="00772B75"/>
    <w:rsid w:val="007A3C8C"/>
    <w:rsid w:val="007B0EEC"/>
    <w:rsid w:val="00806CD5"/>
    <w:rsid w:val="00813B6C"/>
    <w:rsid w:val="00873202"/>
    <w:rsid w:val="008B4573"/>
    <w:rsid w:val="008C2667"/>
    <w:rsid w:val="008C57C3"/>
    <w:rsid w:val="0094580C"/>
    <w:rsid w:val="009A74DF"/>
    <w:rsid w:val="009C0E51"/>
    <w:rsid w:val="009D580B"/>
    <w:rsid w:val="009F7DBF"/>
    <w:rsid w:val="00A141B3"/>
    <w:rsid w:val="00A43764"/>
    <w:rsid w:val="00A4544A"/>
    <w:rsid w:val="00AC4D65"/>
    <w:rsid w:val="00B00999"/>
    <w:rsid w:val="00B03055"/>
    <w:rsid w:val="00B55C57"/>
    <w:rsid w:val="00BD0E0C"/>
    <w:rsid w:val="00BE7944"/>
    <w:rsid w:val="00C051E3"/>
    <w:rsid w:val="00C863A2"/>
    <w:rsid w:val="00D920AB"/>
    <w:rsid w:val="00DC6BED"/>
    <w:rsid w:val="00DE7CBF"/>
    <w:rsid w:val="00DF528B"/>
    <w:rsid w:val="00E60BEA"/>
    <w:rsid w:val="00E70E94"/>
    <w:rsid w:val="00E724A0"/>
    <w:rsid w:val="00E8415D"/>
    <w:rsid w:val="00EF6F27"/>
    <w:rsid w:val="00F64F66"/>
    <w:rsid w:val="00FD335D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5CDE"/>
  <w15:chartTrackingRefBased/>
  <w15:docId w15:val="{9A3F78F0-6FCF-422A-BD99-5FC8616C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FD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1E3"/>
    <w:pPr>
      <w:outlineLvl w:val="0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578F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5578F"/>
    <w:rPr>
      <w:rFonts w:asciiTheme="majorHAnsi" w:hAnsiTheme="majorHAnsi" w:cs="Open Sans"/>
      <w:b/>
      <w:caps/>
      <w:color w:val="000000" w:themeColor="text1"/>
      <w:spacing w:val="2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BED"/>
    <w:pPr>
      <w:spacing w:before="60"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</w:rPr>
  </w:style>
  <w:style w:type="character" w:customStyle="1" w:styleId="SubtitleChar">
    <w:name w:val="Subtitle Char"/>
    <w:basedOn w:val="DefaultParagraphFont"/>
    <w:link w:val="Subtitle"/>
    <w:uiPriority w:val="11"/>
    <w:rsid w:val="00DC6BED"/>
    <w:rPr>
      <w:rFonts w:asciiTheme="majorHAnsi" w:hAnsiTheme="majorHAnsi" w:cs="Open Sans"/>
      <w:caps/>
      <w:color w:val="3A3A3A" w:themeColor="background2" w:themeShade="40"/>
      <w:spacing w:val="80"/>
      <w:kern w:val="144"/>
      <w:sz w:val="24"/>
      <w:szCs w:val="24"/>
      <w:lang w:val="en-US"/>
    </w:rPr>
  </w:style>
  <w:style w:type="paragraph" w:customStyle="1" w:styleId="Contactinfo">
    <w:name w:val="Contact info"/>
    <w:basedOn w:val="Normal"/>
    <w:qFormat/>
    <w:rsid w:val="0049640F"/>
    <w:pPr>
      <w:ind w:left="-115"/>
    </w:pPr>
    <w:rPr>
      <w:position w:val="12"/>
      <w:sz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51E3"/>
    <w:rPr>
      <w:rFonts w:ascii="Open Sans" w:hAnsi="Open Sans" w:cs="Open Sans"/>
      <w:b/>
      <w:color w:val="747474" w:themeColor="background2" w:themeShade="80"/>
      <w:position w:val="8"/>
      <w:sz w:val="24"/>
      <w:szCs w:val="24"/>
    </w:rPr>
  </w:style>
  <w:style w:type="character" w:customStyle="1" w:styleId="Gray">
    <w:name w:val="Gray"/>
    <w:uiPriority w:val="1"/>
    <w:qFormat/>
    <w:rsid w:val="00223487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9C0E5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5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sv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github.com/padmanaresh1986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padma-naresh-05279742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s://github.com/padmanaresh1986" TargetMode="Externa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hyperlink" Target="http://www.linkedin.com/in/padma-naresh-05279742" TargetMode="External"/><Relationship Id="rId14" Type="http://schemas.openxmlformats.org/officeDocument/2006/relationships/image" Target="media/image2.svg"/><Relationship Id="rId22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Modern%20simple%20marketing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Open Sans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simple marketing cover letter.dotx</Template>
  <TotalTime>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cp:lastPrinted>2023-05-10T08:16:00Z</cp:lastPrinted>
  <dcterms:created xsi:type="dcterms:W3CDTF">2025-05-05T06:26:00Z</dcterms:created>
  <dcterms:modified xsi:type="dcterms:W3CDTF">2025-05-05T06:46:00Z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