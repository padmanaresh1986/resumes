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0CD1" w14:textId="3E82A8B9" w:rsidR="001E501D" w:rsidRPr="00256BCE" w:rsidRDefault="0055578F" w:rsidP="00F00D23">
      <w:pPr>
        <w:pStyle w:val="Title"/>
        <w:rPr>
          <w:sz w:val="40"/>
          <w:szCs w:val="36"/>
        </w:rPr>
      </w:pPr>
      <w:r w:rsidRPr="00256BCE">
        <w:rPr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5FDC0E50" wp14:editId="08680AB6">
                <wp:simplePos x="0" y="0"/>
                <wp:positionH relativeFrom="page">
                  <wp:align>right</wp:align>
                </wp:positionH>
                <wp:positionV relativeFrom="page">
                  <wp:posOffset>439420</wp:posOffset>
                </wp:positionV>
                <wp:extent cx="2405380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5380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F041" w14:textId="2CE14F6B" w:rsidR="00F00D23" w:rsidRPr="00862E37" w:rsidRDefault="00E34B61" w:rsidP="00862E37">
                            <w:pPr>
                              <w:pStyle w:val="Contactinfo"/>
                            </w:pPr>
                            <w:r>
                              <w:t>+91</w:t>
                            </w:r>
                            <w:r w:rsidR="00F00D23" w:rsidRPr="00862E37">
                              <w:t>-</w:t>
                            </w:r>
                            <w:r>
                              <w:t>7093722567</w:t>
                            </w:r>
                          </w:p>
                          <w:p w14:paraId="6454E6EC" w14:textId="372A4335" w:rsidR="00F00D23" w:rsidRPr="00862E37" w:rsidRDefault="00A20E78" w:rsidP="00862E37">
                            <w:pPr>
                              <w:pStyle w:val="Contactinfo"/>
                            </w:pPr>
                            <w:r>
                              <w:t>Padma.Motupalli</w:t>
                            </w:r>
                            <w:r w:rsidR="00F00D23" w:rsidRPr="00862E37">
                              <w:t>@</w:t>
                            </w:r>
                            <w:r>
                              <w:t>yahoo</w:t>
                            </w:r>
                            <w:r w:rsidR="00F00D23" w:rsidRPr="00862E37">
                              <w:t>.com</w:t>
                            </w:r>
                          </w:p>
                          <w:p w14:paraId="282BC893" w14:textId="667B3F7F" w:rsidR="00F00D23" w:rsidRPr="00862E37" w:rsidRDefault="00B1220E" w:rsidP="00862E37">
                            <w:pPr>
                              <w:pStyle w:val="Contactinfo"/>
                            </w:pPr>
                            <w:r>
                              <w:t>Hyderabad</w:t>
                            </w:r>
                            <w:r w:rsidR="00F00D23" w:rsidRPr="00862E37">
                              <w:t xml:space="preserve">, </w:t>
                            </w:r>
                            <w:r>
                              <w:t>Telangana</w:t>
                            </w:r>
                            <w:r w:rsidR="00F00D23" w:rsidRPr="00862E37">
                              <w:t xml:space="preserve">, </w:t>
                            </w:r>
                            <w:r>
                              <w:t>India</w:t>
                            </w:r>
                          </w:p>
                          <w:p w14:paraId="32BA64E7" w14:textId="0F9FB495" w:rsidR="0055578F" w:rsidRPr="00862E37" w:rsidRDefault="00F00D23" w:rsidP="00862E37">
                            <w:pPr>
                              <w:pStyle w:val="Contactinfo"/>
                            </w:pPr>
                            <w:hyperlink r:id="rId9" w:history="1">
                              <w:r w:rsidRPr="00D11F9C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 w:rsidR="008D6F8B">
                              <w:t xml:space="preserve"> |</w:t>
                            </w:r>
                            <w:r w:rsidR="00D11F9C">
                              <w:t xml:space="preserve"> </w:t>
                            </w:r>
                            <w:hyperlink r:id="rId10" w:history="1">
                              <w:r w:rsidR="00D11F9C" w:rsidRPr="008D6F8B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C0E5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38.2pt;margin-top:34.6pt;width:189.4pt;height:78.4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" filled="f" stroked="f">
                <v:textbox>
                  <w:txbxContent>
                    <w:p w14:paraId="77F3F041" w14:textId="2CE14F6B" w:rsidR="00F00D23" w:rsidRPr="00862E37" w:rsidRDefault="00E34B61" w:rsidP="00862E37">
                      <w:pPr>
                        <w:pStyle w:val="Contactinfo"/>
                      </w:pPr>
                      <w:r>
                        <w:t>+91</w:t>
                      </w:r>
                      <w:r w:rsidR="00F00D23" w:rsidRPr="00862E37">
                        <w:t>-</w:t>
                      </w:r>
                      <w:r>
                        <w:t>7093722567</w:t>
                      </w:r>
                    </w:p>
                    <w:p w14:paraId="6454E6EC" w14:textId="372A4335" w:rsidR="00F00D23" w:rsidRPr="00862E37" w:rsidRDefault="00A20E78" w:rsidP="00862E37">
                      <w:pPr>
                        <w:pStyle w:val="Contactinfo"/>
                      </w:pPr>
                      <w:r>
                        <w:t>Padma.Motupalli</w:t>
                      </w:r>
                      <w:r w:rsidR="00F00D23" w:rsidRPr="00862E37">
                        <w:t>@</w:t>
                      </w:r>
                      <w:r>
                        <w:t>yahoo</w:t>
                      </w:r>
                      <w:r w:rsidR="00F00D23" w:rsidRPr="00862E37">
                        <w:t>.com</w:t>
                      </w:r>
                    </w:p>
                    <w:p w14:paraId="282BC893" w14:textId="667B3F7F" w:rsidR="00F00D23" w:rsidRPr="00862E37" w:rsidRDefault="00B1220E" w:rsidP="00862E37">
                      <w:pPr>
                        <w:pStyle w:val="Contactinfo"/>
                      </w:pPr>
                      <w:r>
                        <w:t>Hyderabad</w:t>
                      </w:r>
                      <w:r w:rsidR="00F00D23" w:rsidRPr="00862E37">
                        <w:t xml:space="preserve">, </w:t>
                      </w:r>
                      <w:r>
                        <w:t>Telangana</w:t>
                      </w:r>
                      <w:r w:rsidR="00F00D23" w:rsidRPr="00862E37">
                        <w:t xml:space="preserve">, </w:t>
                      </w:r>
                      <w:r>
                        <w:t>India</w:t>
                      </w:r>
                    </w:p>
                    <w:p w14:paraId="32BA64E7" w14:textId="0F9FB495" w:rsidR="0055578F" w:rsidRPr="00862E37" w:rsidRDefault="00F00D23" w:rsidP="00862E37">
                      <w:pPr>
                        <w:pStyle w:val="Contactinfo"/>
                      </w:pPr>
                      <w:hyperlink r:id="rId11" w:history="1">
                        <w:r w:rsidRPr="00D11F9C">
                          <w:rPr>
                            <w:rStyle w:val="Hyperlink"/>
                          </w:rPr>
                          <w:t>LinkedIn</w:t>
                        </w:r>
                      </w:hyperlink>
                      <w:r w:rsidR="008D6F8B">
                        <w:t xml:space="preserve"> |</w:t>
                      </w:r>
                      <w:r w:rsidR="00D11F9C">
                        <w:t xml:space="preserve"> </w:t>
                      </w:r>
                      <w:hyperlink r:id="rId12" w:history="1">
                        <w:r w:rsidR="00D11F9C" w:rsidRPr="008D6F8B">
                          <w:rPr>
                            <w:rStyle w:val="Hyperlink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256BCE">
        <w:rPr>
          <w:noProof/>
          <w:sz w:val="40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519FCE5D" wp14:editId="779DE97E">
                <wp:simplePos x="0" y="0"/>
                <wp:positionH relativeFrom="page">
                  <wp:posOffset>5156835</wp:posOffset>
                </wp:positionH>
                <wp:positionV relativeFrom="page">
                  <wp:posOffset>518795</wp:posOffset>
                </wp:positionV>
                <wp:extent cx="164465" cy="795655"/>
                <wp:effectExtent l="0" t="0" r="6985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AEE78D" id="Group 11" o:spid="_x0000_s1026" alt="Group of contact info icons" style="position:absolute;margin-left:406.05pt;margin-top:40.85pt;width:12.9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">
                  <v:imagedata r:id="rId21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">
                  <v:imagedata r:id="rId22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">
                  <v:imagedata r:id="rId23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">
                  <v:imagedata r:id="rId24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E34B61" w:rsidRPr="00256BCE">
        <w:rPr>
          <w:noProof/>
          <w:sz w:val="40"/>
          <w:szCs w:val="36"/>
        </w:rPr>
        <w:t>Padma</w:t>
      </w:r>
      <w:r w:rsidR="00F00D23" w:rsidRPr="00256BCE">
        <w:rPr>
          <w:sz w:val="40"/>
          <w:szCs w:val="36"/>
        </w:rPr>
        <w:t xml:space="preserve"> </w:t>
      </w:r>
      <w:r w:rsidR="0071059B" w:rsidRPr="00256BCE">
        <w:rPr>
          <w:noProof/>
          <w:sz w:val="40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2F9B21F0" wp14:editId="69817CB2">
                <wp:simplePos x="0" y="0"/>
                <wp:positionH relativeFrom="margin">
                  <wp:align>left</wp:align>
                </wp:positionH>
                <wp:positionV relativeFrom="page">
                  <wp:posOffset>464185</wp:posOffset>
                </wp:positionV>
                <wp:extent cx="102235" cy="469265"/>
                <wp:effectExtent l="0" t="0" r="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469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F33A5" id="Rectangle 10" o:spid="_x0000_s1026" alt="&quot;&quot;" style="position:absolute;margin-left:0;margin-top:36.55pt;width:8.05pt;height:36.9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" fillcolor="#adadad [2414]" stroked="f" strokeweight="1pt">
                <w10:wrap anchorx="margin" anchory="page"/>
                <w10:anchorlock/>
              </v:rect>
            </w:pict>
          </mc:Fallback>
        </mc:AlternateContent>
      </w:r>
      <w:r w:rsidR="00E34B61" w:rsidRPr="00256BCE">
        <w:rPr>
          <w:rStyle w:val="Gray"/>
          <w:sz w:val="40"/>
          <w:szCs w:val="36"/>
        </w:rPr>
        <w:t>Naresh</w:t>
      </w:r>
    </w:p>
    <w:p w14:paraId="021A733D" w14:textId="1672C832" w:rsidR="0071059B" w:rsidRPr="00256BCE" w:rsidRDefault="00E34B61" w:rsidP="0055578F">
      <w:pPr>
        <w:pStyle w:val="Subtitle"/>
        <w:rPr>
          <w:sz w:val="18"/>
          <w:szCs w:val="16"/>
        </w:rPr>
      </w:pPr>
      <w:r w:rsidRPr="00256BCE">
        <w:rPr>
          <w:sz w:val="18"/>
          <w:szCs w:val="16"/>
        </w:rPr>
        <w:t>Lead</w:t>
      </w:r>
      <w:r w:rsidR="00F00D23" w:rsidRPr="00256BCE">
        <w:rPr>
          <w:sz w:val="18"/>
          <w:szCs w:val="16"/>
        </w:rPr>
        <w:t xml:space="preserve"> SOFTWARE ENGINEER</w:t>
      </w:r>
    </w:p>
    <w:p w14:paraId="4BC39F4F" w14:textId="128A7277" w:rsidR="0071059B" w:rsidRPr="00307FD9" w:rsidRDefault="003E1BCF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442721C4" wp14:editId="510B6B35">
                <wp:simplePos x="0" y="0"/>
                <wp:positionH relativeFrom="page">
                  <wp:posOffset>5241290</wp:posOffset>
                </wp:positionH>
                <wp:positionV relativeFrom="margin">
                  <wp:align>bottom</wp:align>
                </wp:positionV>
                <wp:extent cx="2148840" cy="4869815"/>
                <wp:effectExtent l="0" t="0" r="0" b="0"/>
                <wp:wrapSquare wrapText="bothSides"/>
                <wp:docPr id="823467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4869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2B225" w14:textId="0FE5DA85" w:rsidR="003E1BCF" w:rsidRPr="00DB7C3E" w:rsidRDefault="000E67F0" w:rsidP="003E1BCF">
                            <w:pPr>
                              <w:pStyle w:val="Heading1"/>
                            </w:pPr>
                            <w:r>
                              <w:t>Technologies</w:t>
                            </w:r>
                          </w:p>
                          <w:p w14:paraId="2E78EC71" w14:textId="77777777" w:rsidR="003E1BCF" w:rsidRPr="000B296B" w:rsidRDefault="003E1BCF" w:rsidP="003E1BCF">
                            <w:pPr>
                              <w:pStyle w:val="Smallspace"/>
                            </w:pPr>
                          </w:p>
                          <w:p w14:paraId="24079475" w14:textId="77777777" w:rsidR="00B44428" w:rsidRPr="00B44428" w:rsidRDefault="00B44428" w:rsidP="00F35671">
                            <w:pPr>
                              <w:pStyle w:val="ListBullet2"/>
                              <w:spacing w:line="276" w:lineRule="auto"/>
                              <w:jc w:val="left"/>
                            </w:pPr>
                            <w:r w:rsidRPr="00B44428">
                              <w:rPr>
                                <w:b/>
                                <w:bCs/>
                              </w:rPr>
                              <w:t xml:space="preserve">Languages: </w:t>
                            </w:r>
                          </w:p>
                          <w:p w14:paraId="33FB5D3F" w14:textId="2DE77887" w:rsidR="003E1BCF" w:rsidRPr="000B296B" w:rsidRDefault="00263F99" w:rsidP="00F35671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360"/>
                              <w:jc w:val="left"/>
                            </w:pPr>
                            <w:r w:rsidRPr="00263F99">
                              <w:t>Java, Groovy, Kotlin, Python, JavaScript, SQL</w:t>
                            </w:r>
                            <w:r>
                              <w:t>, PL/SQL</w:t>
                            </w:r>
                          </w:p>
                          <w:p w14:paraId="005A93DF" w14:textId="77777777" w:rsidR="00B44428" w:rsidRPr="00B44428" w:rsidRDefault="00B44428" w:rsidP="00F35671">
                            <w:pPr>
                              <w:pStyle w:val="ListBullet2"/>
                              <w:spacing w:line="276" w:lineRule="auto"/>
                              <w:jc w:val="left"/>
                            </w:pPr>
                            <w:r w:rsidRPr="00B44428">
                              <w:rPr>
                                <w:b/>
                                <w:bCs/>
                              </w:rPr>
                              <w:t xml:space="preserve">Frameworks: </w:t>
                            </w:r>
                          </w:p>
                          <w:p w14:paraId="45993322" w14:textId="77777777" w:rsidR="00B44428" w:rsidRDefault="00263F99" w:rsidP="00F35671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360"/>
                              <w:jc w:val="left"/>
                            </w:pPr>
                            <w:r>
                              <w:t xml:space="preserve">Spring Framework </w:t>
                            </w:r>
                          </w:p>
                          <w:p w14:paraId="064992AC" w14:textId="569D9637" w:rsidR="00263F99" w:rsidRDefault="00263F99" w:rsidP="00F35671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360"/>
                              <w:jc w:val="left"/>
                            </w:pPr>
                            <w:r>
                              <w:t>Spring Boot,</w:t>
                            </w:r>
                            <w:r w:rsidRPr="00263F99">
                              <w:t xml:space="preserve"> </w:t>
                            </w:r>
                            <w:r>
                              <w:t xml:space="preserve">Security, Cloud, </w:t>
                            </w:r>
                            <w:r w:rsidR="00B44428">
                              <w:t>Batch, AI</w:t>
                            </w:r>
                            <w:r w:rsidR="00094203">
                              <w:t xml:space="preserve">, </w:t>
                            </w:r>
                            <w:r>
                              <w:t xml:space="preserve">Hibernate, React, </w:t>
                            </w:r>
                            <w:r w:rsidR="00B44428" w:rsidRPr="00B44428">
                              <w:t>Quarkus</w:t>
                            </w:r>
                            <w:r w:rsidR="00094203">
                              <w:t>, Flask, Node</w:t>
                            </w:r>
                          </w:p>
                          <w:p w14:paraId="48338CEC" w14:textId="756D92CE" w:rsidR="00B44428" w:rsidRDefault="00B44428" w:rsidP="00F35671">
                            <w:pPr>
                              <w:pStyle w:val="ListBullet2"/>
                              <w:spacing w:line="276" w:lineRule="auto"/>
                              <w:jc w:val="left"/>
                            </w:pPr>
                            <w:r w:rsidRPr="00B44428">
                              <w:rPr>
                                <w:b/>
                                <w:bCs/>
                              </w:rPr>
                              <w:t>Container Technologies</w:t>
                            </w:r>
                            <w:r>
                              <w:t xml:space="preserve"> Open Shift, Kubernetes, Docker, Cloud Native Apps</w:t>
                            </w:r>
                          </w:p>
                          <w:p w14:paraId="64B5A2C4" w14:textId="55203F70" w:rsidR="00436397" w:rsidRPr="00436397" w:rsidRDefault="00436397" w:rsidP="00F35671">
                            <w:pPr>
                              <w:pStyle w:val="ListBullet2"/>
                              <w:spacing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436397">
                              <w:rPr>
                                <w:b/>
                                <w:bCs/>
                              </w:rPr>
                              <w:t xml:space="preserve">Cloud </w:t>
                            </w:r>
                            <w:r w:rsidR="006A4028">
                              <w:rPr>
                                <w:b/>
                                <w:bCs/>
                              </w:rPr>
                              <w:t>Platforms</w:t>
                            </w:r>
                          </w:p>
                          <w:p w14:paraId="73D8732A" w14:textId="773A6BF8" w:rsidR="003E1BCF" w:rsidRPr="000B296B" w:rsidRDefault="00B44428" w:rsidP="00F35671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360"/>
                              <w:jc w:val="left"/>
                            </w:pPr>
                            <w:r w:rsidRPr="00B44428">
                              <w:t>Google Cloud</w:t>
                            </w:r>
                            <w:r w:rsidR="00436397">
                              <w:t xml:space="preserve"> Platform</w:t>
                            </w:r>
                            <w:r>
                              <w:t xml:space="preserve">, </w:t>
                            </w:r>
                            <w:r w:rsidRPr="00B44428">
                              <w:t>Microso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ft</w:t>
                            </w:r>
                            <w:r w:rsidRPr="00B44428">
                              <w:t xml:space="preserve"> Azure</w:t>
                            </w:r>
                          </w:p>
                          <w:p w14:paraId="3DE5A579" w14:textId="5D557987" w:rsidR="00436397" w:rsidRPr="00436397" w:rsidRDefault="00436397" w:rsidP="00F35671">
                            <w:pPr>
                              <w:pStyle w:val="ListBullet2"/>
                              <w:spacing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436397">
                              <w:rPr>
                                <w:b/>
                                <w:bCs/>
                              </w:rPr>
                              <w:t>Systems Integration</w:t>
                            </w:r>
                          </w:p>
                          <w:p w14:paraId="7F55DA20" w14:textId="1B9DF8D0" w:rsidR="00BA1327" w:rsidRDefault="00B44428" w:rsidP="00F35671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360"/>
                              <w:jc w:val="left"/>
                            </w:pPr>
                            <w:r>
                              <w:t>Kafka, Apache Camel, gRPC, IBM MQ</w:t>
                            </w:r>
                            <w:r w:rsidR="00C43710">
                              <w:t>, Tibco BW</w:t>
                            </w:r>
                            <w:r w:rsidR="004E459D">
                              <w:t>, REST</w:t>
                            </w:r>
                          </w:p>
                          <w:p w14:paraId="4ECEC012" w14:textId="184C2F30" w:rsidR="00BA1327" w:rsidRPr="00436397" w:rsidRDefault="00BA1327" w:rsidP="00F35671">
                            <w:pPr>
                              <w:pStyle w:val="ListBullet2"/>
                              <w:spacing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Databases &amp;</w:t>
                            </w:r>
                            <w:r w:rsidRPr="004363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Caching</w:t>
                            </w:r>
                          </w:p>
                          <w:p w14:paraId="6CAB4688" w14:textId="68E2AA97" w:rsidR="00BA1327" w:rsidRDefault="001B750B" w:rsidP="00F35671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360"/>
                              <w:jc w:val="left"/>
                            </w:pPr>
                            <w:r w:rsidRPr="001B750B">
                              <w:t>PostgreSQL,</w:t>
                            </w:r>
                            <w:r w:rsidRPr="001B750B">
                              <w:rPr>
                                <w:rFonts w:ascii="CIDFont+F2" w:hAnsi="CIDFont+F2" w:cs="CIDFont+F2"/>
                                <w:color w:val="auto"/>
                                <w:position w:val="0"/>
                                <w:szCs w:val="22"/>
                              </w:rPr>
                              <w:t xml:space="preserve"> </w:t>
                            </w:r>
                            <w:r w:rsidRPr="001B750B">
                              <w:t>Oracle,</w:t>
                            </w:r>
                            <w:r w:rsidR="00BA1327">
                              <w:t xml:space="preserve"> </w:t>
                            </w:r>
                            <w:r w:rsidRPr="001B750B">
                              <w:t>MySQL,</w:t>
                            </w:r>
                            <w:r w:rsidRPr="001B750B">
                              <w:rPr>
                                <w:rFonts w:ascii="CIDFont+F2" w:hAnsi="CIDFont+F2" w:cs="CIDFont+F2"/>
                                <w:color w:val="auto"/>
                                <w:position w:val="0"/>
                                <w:szCs w:val="22"/>
                              </w:rPr>
                              <w:t xml:space="preserve"> </w:t>
                            </w:r>
                            <w:r w:rsidRPr="001B750B">
                              <w:t>Redis,</w:t>
                            </w:r>
                            <w:r>
                              <w:t xml:space="preserve"> </w:t>
                            </w:r>
                            <w:r w:rsidR="00A7195B" w:rsidRPr="001B750B">
                              <w:t>Elas</w:t>
                            </w:r>
                            <w:r w:rsidR="00A7195B">
                              <w:rPr>
                                <w:rFonts w:ascii="Source Sans Pro" w:eastAsia="Source Sans Pro" w:hAnsi="Source Sans Pro" w:cs="Source Sans Pro"/>
                              </w:rPr>
                              <w:t>t</w:t>
                            </w:r>
                            <w:r w:rsidR="00A7195B" w:rsidRPr="001B750B">
                              <w:t>icsearch</w:t>
                            </w:r>
                          </w:p>
                          <w:p w14:paraId="29417268" w14:textId="77777777" w:rsidR="00BA1327" w:rsidRDefault="00BA1327" w:rsidP="00BA1327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left"/>
                            </w:pPr>
                          </w:p>
                          <w:p w14:paraId="5579FDD2" w14:textId="77777777" w:rsidR="00BA1327" w:rsidRDefault="00BA1327" w:rsidP="00BA1327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left"/>
                            </w:pPr>
                          </w:p>
                          <w:p w14:paraId="567DC2D4" w14:textId="77777777" w:rsidR="008816EF" w:rsidRPr="000B296B" w:rsidRDefault="008816EF" w:rsidP="00436397">
                            <w:pPr>
                              <w:pStyle w:val="ListBullet2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left"/>
                            </w:pPr>
                          </w:p>
                          <w:p w14:paraId="5A1C8D11" w14:textId="77777777" w:rsidR="003E1BCF" w:rsidRPr="00DB7C3E" w:rsidRDefault="003E1BCF" w:rsidP="003E1BCF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721C4" id="Text Box 2" o:spid="_x0000_s1027" type="#_x0000_t202" style="position:absolute;left:0;text-align:left;margin-left:412.7pt;margin-top:0;width:169.2pt;height:383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" filled="f" stroked="f">
                <v:textbox>
                  <w:txbxContent>
                    <w:p w14:paraId="1C02B225" w14:textId="0FE5DA85" w:rsidR="003E1BCF" w:rsidRPr="00DB7C3E" w:rsidRDefault="000E67F0" w:rsidP="003E1BCF">
                      <w:pPr>
                        <w:pStyle w:val="Heading1"/>
                      </w:pPr>
                      <w:r>
                        <w:t>Technologies</w:t>
                      </w:r>
                    </w:p>
                    <w:p w14:paraId="2E78EC71" w14:textId="77777777" w:rsidR="003E1BCF" w:rsidRPr="000B296B" w:rsidRDefault="003E1BCF" w:rsidP="003E1BCF">
                      <w:pPr>
                        <w:pStyle w:val="Smallspace"/>
                      </w:pPr>
                    </w:p>
                    <w:p w14:paraId="24079475" w14:textId="77777777" w:rsidR="00B44428" w:rsidRPr="00B44428" w:rsidRDefault="00B44428" w:rsidP="00F35671">
                      <w:pPr>
                        <w:pStyle w:val="ListBullet2"/>
                        <w:spacing w:line="276" w:lineRule="auto"/>
                        <w:jc w:val="left"/>
                      </w:pPr>
                      <w:r w:rsidRPr="00B44428">
                        <w:rPr>
                          <w:b/>
                          <w:bCs/>
                        </w:rPr>
                        <w:t xml:space="preserve">Languages: </w:t>
                      </w:r>
                    </w:p>
                    <w:p w14:paraId="33FB5D3F" w14:textId="2DE77887" w:rsidR="003E1BCF" w:rsidRPr="000B296B" w:rsidRDefault="00263F99" w:rsidP="00F35671">
                      <w:pPr>
                        <w:pStyle w:val="ListBullet2"/>
                        <w:numPr>
                          <w:ilvl w:val="0"/>
                          <w:numId w:val="0"/>
                        </w:numPr>
                        <w:spacing w:line="276" w:lineRule="auto"/>
                        <w:ind w:left="360"/>
                        <w:jc w:val="left"/>
                      </w:pPr>
                      <w:r w:rsidRPr="00263F99">
                        <w:t>Java, Groovy, Kotlin, Python, JavaScript, SQL</w:t>
                      </w:r>
                      <w:r>
                        <w:t>, PL/SQL</w:t>
                      </w:r>
                    </w:p>
                    <w:p w14:paraId="005A93DF" w14:textId="77777777" w:rsidR="00B44428" w:rsidRPr="00B44428" w:rsidRDefault="00B44428" w:rsidP="00F35671">
                      <w:pPr>
                        <w:pStyle w:val="ListBullet2"/>
                        <w:spacing w:line="276" w:lineRule="auto"/>
                        <w:jc w:val="left"/>
                      </w:pPr>
                      <w:r w:rsidRPr="00B44428">
                        <w:rPr>
                          <w:b/>
                          <w:bCs/>
                        </w:rPr>
                        <w:t xml:space="preserve">Frameworks: </w:t>
                      </w:r>
                    </w:p>
                    <w:p w14:paraId="45993322" w14:textId="77777777" w:rsidR="00B44428" w:rsidRDefault="00263F99" w:rsidP="00F35671">
                      <w:pPr>
                        <w:pStyle w:val="ListBullet2"/>
                        <w:numPr>
                          <w:ilvl w:val="0"/>
                          <w:numId w:val="0"/>
                        </w:numPr>
                        <w:spacing w:line="276" w:lineRule="auto"/>
                        <w:ind w:left="360"/>
                        <w:jc w:val="left"/>
                      </w:pPr>
                      <w:r>
                        <w:t xml:space="preserve">Spring Framework </w:t>
                      </w:r>
                    </w:p>
                    <w:p w14:paraId="064992AC" w14:textId="569D9637" w:rsidR="00263F99" w:rsidRDefault="00263F99" w:rsidP="00F35671">
                      <w:pPr>
                        <w:pStyle w:val="ListBullet2"/>
                        <w:numPr>
                          <w:ilvl w:val="0"/>
                          <w:numId w:val="0"/>
                        </w:numPr>
                        <w:spacing w:line="276" w:lineRule="auto"/>
                        <w:ind w:left="360"/>
                        <w:jc w:val="left"/>
                      </w:pPr>
                      <w:r>
                        <w:t>Spring Boot,</w:t>
                      </w:r>
                      <w:r w:rsidRPr="00263F99">
                        <w:t xml:space="preserve"> </w:t>
                      </w:r>
                      <w:r>
                        <w:t xml:space="preserve">Security, Cloud, </w:t>
                      </w:r>
                      <w:r w:rsidR="00B44428">
                        <w:t>Batch, AI</w:t>
                      </w:r>
                      <w:r w:rsidR="00094203">
                        <w:t xml:space="preserve">, </w:t>
                      </w:r>
                      <w:r>
                        <w:t xml:space="preserve">Hibernate, React, </w:t>
                      </w:r>
                      <w:r w:rsidR="00B44428" w:rsidRPr="00B44428">
                        <w:t>Quarkus</w:t>
                      </w:r>
                      <w:r w:rsidR="00094203">
                        <w:t>, Flask, Node</w:t>
                      </w:r>
                    </w:p>
                    <w:p w14:paraId="48338CEC" w14:textId="756D92CE" w:rsidR="00B44428" w:rsidRDefault="00B44428" w:rsidP="00F35671">
                      <w:pPr>
                        <w:pStyle w:val="ListBullet2"/>
                        <w:spacing w:line="276" w:lineRule="auto"/>
                        <w:jc w:val="left"/>
                      </w:pPr>
                      <w:r w:rsidRPr="00B44428">
                        <w:rPr>
                          <w:b/>
                          <w:bCs/>
                        </w:rPr>
                        <w:t>Container Technologies</w:t>
                      </w:r>
                      <w:r>
                        <w:t xml:space="preserve"> Open Shift, Kubernetes, Docker, Cloud Native Apps</w:t>
                      </w:r>
                    </w:p>
                    <w:p w14:paraId="64B5A2C4" w14:textId="55203F70" w:rsidR="00436397" w:rsidRPr="00436397" w:rsidRDefault="00436397" w:rsidP="00F35671">
                      <w:pPr>
                        <w:pStyle w:val="ListBullet2"/>
                        <w:spacing w:line="276" w:lineRule="auto"/>
                        <w:jc w:val="left"/>
                        <w:rPr>
                          <w:b/>
                          <w:bCs/>
                        </w:rPr>
                      </w:pPr>
                      <w:r w:rsidRPr="00436397">
                        <w:rPr>
                          <w:b/>
                          <w:bCs/>
                        </w:rPr>
                        <w:t xml:space="preserve">Cloud </w:t>
                      </w:r>
                      <w:r w:rsidR="006A4028">
                        <w:rPr>
                          <w:b/>
                          <w:bCs/>
                        </w:rPr>
                        <w:t>Platforms</w:t>
                      </w:r>
                    </w:p>
                    <w:p w14:paraId="73D8732A" w14:textId="773A6BF8" w:rsidR="003E1BCF" w:rsidRPr="000B296B" w:rsidRDefault="00B44428" w:rsidP="00F35671">
                      <w:pPr>
                        <w:pStyle w:val="ListBullet2"/>
                        <w:numPr>
                          <w:ilvl w:val="0"/>
                          <w:numId w:val="0"/>
                        </w:numPr>
                        <w:spacing w:line="276" w:lineRule="auto"/>
                        <w:ind w:left="360"/>
                        <w:jc w:val="left"/>
                      </w:pPr>
                      <w:r w:rsidRPr="00B44428">
                        <w:t>Google Cloud</w:t>
                      </w:r>
                      <w:r w:rsidR="00436397">
                        <w:t xml:space="preserve"> Platform</w:t>
                      </w:r>
                      <w:r>
                        <w:t xml:space="preserve">, </w:t>
                      </w:r>
                      <w:r w:rsidRPr="00B44428">
                        <w:t>Microso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ft</w:t>
                      </w:r>
                      <w:r w:rsidRPr="00B44428">
                        <w:t xml:space="preserve"> Azure</w:t>
                      </w:r>
                    </w:p>
                    <w:p w14:paraId="3DE5A579" w14:textId="5D557987" w:rsidR="00436397" w:rsidRPr="00436397" w:rsidRDefault="00436397" w:rsidP="00F35671">
                      <w:pPr>
                        <w:pStyle w:val="ListBullet2"/>
                        <w:spacing w:line="276" w:lineRule="auto"/>
                        <w:jc w:val="left"/>
                        <w:rPr>
                          <w:b/>
                          <w:bCs/>
                        </w:rPr>
                      </w:pPr>
                      <w:r w:rsidRPr="00436397">
                        <w:rPr>
                          <w:b/>
                          <w:bCs/>
                        </w:rPr>
                        <w:t>Systems Integration</w:t>
                      </w:r>
                    </w:p>
                    <w:p w14:paraId="7F55DA20" w14:textId="1B9DF8D0" w:rsidR="00BA1327" w:rsidRDefault="00B44428" w:rsidP="00F35671">
                      <w:pPr>
                        <w:pStyle w:val="ListBullet2"/>
                        <w:numPr>
                          <w:ilvl w:val="0"/>
                          <w:numId w:val="0"/>
                        </w:numPr>
                        <w:spacing w:line="276" w:lineRule="auto"/>
                        <w:ind w:left="360"/>
                        <w:jc w:val="left"/>
                      </w:pPr>
                      <w:r>
                        <w:t>Kafka, Apache Camel, gRPC, IBM MQ</w:t>
                      </w:r>
                      <w:r w:rsidR="00C43710">
                        <w:t>, Tibco BW</w:t>
                      </w:r>
                      <w:r w:rsidR="004E459D">
                        <w:t>, REST</w:t>
                      </w:r>
                    </w:p>
                    <w:p w14:paraId="4ECEC012" w14:textId="184C2F30" w:rsidR="00BA1327" w:rsidRPr="00436397" w:rsidRDefault="00BA1327" w:rsidP="00F35671">
                      <w:pPr>
                        <w:pStyle w:val="ListBullet2"/>
                        <w:spacing w:line="276" w:lineRule="auto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Databases &amp;</w:t>
                      </w:r>
                      <w:r w:rsidRPr="0043639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Caching</w:t>
                      </w:r>
                    </w:p>
                    <w:p w14:paraId="6CAB4688" w14:textId="68E2AA97" w:rsidR="00BA1327" w:rsidRDefault="001B750B" w:rsidP="00F35671">
                      <w:pPr>
                        <w:pStyle w:val="ListBullet2"/>
                        <w:numPr>
                          <w:ilvl w:val="0"/>
                          <w:numId w:val="0"/>
                        </w:numPr>
                        <w:spacing w:line="276" w:lineRule="auto"/>
                        <w:ind w:left="360"/>
                        <w:jc w:val="left"/>
                      </w:pPr>
                      <w:r w:rsidRPr="001B750B">
                        <w:t>PostgreSQL,</w:t>
                      </w:r>
                      <w:r w:rsidRPr="001B750B">
                        <w:rPr>
                          <w:rFonts w:ascii="CIDFont+F2" w:hAnsi="CIDFont+F2" w:cs="CIDFont+F2"/>
                          <w:color w:val="auto"/>
                          <w:position w:val="0"/>
                          <w:szCs w:val="22"/>
                        </w:rPr>
                        <w:t xml:space="preserve"> </w:t>
                      </w:r>
                      <w:r w:rsidRPr="001B750B">
                        <w:t>Oracle,</w:t>
                      </w:r>
                      <w:r w:rsidR="00BA1327">
                        <w:t xml:space="preserve"> </w:t>
                      </w:r>
                      <w:r w:rsidRPr="001B750B">
                        <w:t>MySQL,</w:t>
                      </w:r>
                      <w:r w:rsidRPr="001B750B">
                        <w:rPr>
                          <w:rFonts w:ascii="CIDFont+F2" w:hAnsi="CIDFont+F2" w:cs="CIDFont+F2"/>
                          <w:color w:val="auto"/>
                          <w:position w:val="0"/>
                          <w:szCs w:val="22"/>
                        </w:rPr>
                        <w:t xml:space="preserve"> </w:t>
                      </w:r>
                      <w:r w:rsidRPr="001B750B">
                        <w:t>Redis,</w:t>
                      </w:r>
                      <w:r>
                        <w:t xml:space="preserve"> </w:t>
                      </w:r>
                      <w:r w:rsidR="00A7195B" w:rsidRPr="001B750B">
                        <w:t>Elas</w:t>
                      </w:r>
                      <w:r w:rsidR="00A7195B">
                        <w:rPr>
                          <w:rFonts w:ascii="Source Sans Pro" w:eastAsia="Source Sans Pro" w:hAnsi="Source Sans Pro" w:cs="Source Sans Pro"/>
                        </w:rPr>
                        <w:t>t</w:t>
                      </w:r>
                      <w:r w:rsidR="00A7195B" w:rsidRPr="001B750B">
                        <w:t>icsearch</w:t>
                      </w:r>
                    </w:p>
                    <w:p w14:paraId="29417268" w14:textId="77777777" w:rsidR="00BA1327" w:rsidRDefault="00BA1327" w:rsidP="00BA1327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/>
                        <w:jc w:val="left"/>
                      </w:pPr>
                    </w:p>
                    <w:p w14:paraId="5579FDD2" w14:textId="77777777" w:rsidR="00BA1327" w:rsidRDefault="00BA1327" w:rsidP="00BA1327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/>
                        <w:jc w:val="left"/>
                      </w:pPr>
                    </w:p>
                    <w:p w14:paraId="567DC2D4" w14:textId="77777777" w:rsidR="008816EF" w:rsidRPr="000B296B" w:rsidRDefault="008816EF" w:rsidP="00436397">
                      <w:pPr>
                        <w:pStyle w:val="ListBullet2"/>
                        <w:numPr>
                          <w:ilvl w:val="0"/>
                          <w:numId w:val="0"/>
                        </w:numPr>
                        <w:ind w:left="360"/>
                        <w:jc w:val="left"/>
                      </w:pPr>
                    </w:p>
                    <w:p w14:paraId="5A1C8D11" w14:textId="77777777" w:rsidR="003E1BCF" w:rsidRPr="00DB7C3E" w:rsidRDefault="003E1BCF" w:rsidP="003E1BCF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F00D2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4158BB75" wp14:editId="4B8D7863">
                <wp:simplePos x="0" y="0"/>
                <wp:positionH relativeFrom="page">
                  <wp:posOffset>391160</wp:posOffset>
                </wp:positionH>
                <wp:positionV relativeFrom="page">
                  <wp:posOffset>2536825</wp:posOffset>
                </wp:positionV>
                <wp:extent cx="4754880" cy="7329805"/>
                <wp:effectExtent l="0" t="0" r="0" b="44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7329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87796" w14:textId="7B2EB491" w:rsidR="00F00D23" w:rsidRPr="00F00D23" w:rsidRDefault="00F00D23" w:rsidP="00244DFD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55906778" w14:textId="77777777" w:rsidR="00F00D23" w:rsidRPr="00AE3DA9" w:rsidRDefault="00F00D23" w:rsidP="00244DFD">
                            <w:pPr>
                              <w:pStyle w:val="Smallspace"/>
                              <w:jc w:val="left"/>
                            </w:pPr>
                          </w:p>
                          <w:p w14:paraId="1FDE465B" w14:textId="31A6B16F" w:rsidR="00F00D23" w:rsidRPr="00DB7C3E" w:rsidRDefault="001463D8" w:rsidP="00244DFD">
                            <w:pPr>
                              <w:pStyle w:val="Heading2"/>
                              <w:jc w:val="left"/>
                            </w:pPr>
                            <w:r>
                              <w:t xml:space="preserve">Lead </w:t>
                            </w:r>
                            <w:r w:rsidR="00F00D23">
                              <w:t>Software Engineer</w:t>
                            </w:r>
                          </w:p>
                          <w:p w14:paraId="2D3DC9C8" w14:textId="79300850" w:rsidR="00F00D23" w:rsidRPr="0065772F" w:rsidRDefault="001463D8" w:rsidP="00244DFD">
                            <w:pPr>
                              <w:pStyle w:val="Heading3"/>
                              <w:jc w:val="left"/>
                            </w:pPr>
                            <w:r w:rsidRPr="001463D8">
                              <w:t>Wells Fargo Interna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ti</w:t>
                            </w:r>
                            <w:r w:rsidRPr="001463D8">
                              <w:t>onal Solu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t</w:t>
                            </w:r>
                            <w:r w:rsidRPr="001463D8">
                              <w:t>ions</w:t>
                            </w:r>
                            <w:r w:rsidR="00F00D23" w:rsidRPr="0065772F">
                              <w:t xml:space="preserve">, </w:t>
                            </w:r>
                            <w:r>
                              <w:t>Hyderabad</w:t>
                            </w:r>
                            <w:r w:rsidR="00823C6A">
                              <w:t>,</w:t>
                            </w:r>
                            <w:r w:rsidR="00F00D23" w:rsidRPr="0065772F">
                              <w:t xml:space="preserve"> </w:t>
                            </w:r>
                            <w:r w:rsidR="00823C6A">
                              <w:t xml:space="preserve">July </w:t>
                            </w:r>
                            <w:r w:rsidR="00F00D23" w:rsidRPr="0065772F">
                              <w:t>20</w:t>
                            </w:r>
                            <w:r>
                              <w:t xml:space="preserve">23 </w:t>
                            </w:r>
                            <w:r w:rsidR="00F00D23" w:rsidRPr="0065772F">
                              <w:t>- Present</w:t>
                            </w:r>
                          </w:p>
                          <w:p w14:paraId="3672C464" w14:textId="0EC10871" w:rsidR="00F00D23" w:rsidRPr="000B296B" w:rsidRDefault="00493269" w:rsidP="00244DFD">
                            <w:pPr>
                              <w:pStyle w:val="ListBullet"/>
                              <w:jc w:val="left"/>
                            </w:pPr>
                            <w:r>
                              <w:t xml:space="preserve">As a </w:t>
                            </w:r>
                            <w:r w:rsidR="00CA1D64">
                              <w:t>lead</w:t>
                            </w:r>
                            <w:r>
                              <w:t xml:space="preserve"> developer, </w:t>
                            </w:r>
                            <w:r w:rsidR="00CA1D64">
                              <w:t xml:space="preserve">designed and </w:t>
                            </w:r>
                            <w:r>
                              <w:t>b</w:t>
                            </w:r>
                            <w:r w:rsidRPr="00493269">
                              <w:t>uilt fast messaging system for customer alerts using Kafka, Spring Boot, and Oracle</w:t>
                            </w:r>
                            <w:r w:rsidR="00F00D23" w:rsidRPr="000B296B">
                              <w:t>.</w:t>
                            </w:r>
                          </w:p>
                          <w:p w14:paraId="6BE4F5C9" w14:textId="0244172D" w:rsidR="00F00D23" w:rsidRPr="000B296B" w:rsidRDefault="00493269" w:rsidP="00244DFD">
                            <w:pPr>
                              <w:pStyle w:val="ListBullet"/>
                              <w:jc w:val="left"/>
                            </w:pPr>
                            <w:r w:rsidRPr="00493269">
                              <w:t>Created microservices for sending Email, SMS, and Push Notifications</w:t>
                            </w:r>
                            <w:r w:rsidR="00F00D23" w:rsidRPr="000B296B">
                              <w:t>.</w:t>
                            </w:r>
                          </w:p>
                          <w:p w14:paraId="49B60878" w14:textId="2D024D52" w:rsidR="00F00D23" w:rsidRPr="000B296B" w:rsidRDefault="00493269" w:rsidP="00244DFD">
                            <w:pPr>
                              <w:pStyle w:val="ListBullet"/>
                              <w:jc w:val="left"/>
                            </w:pPr>
                            <w:r w:rsidRPr="00493269">
                              <w:t>Connected with Apple and Google services to deliver real-time alerts to millions of users</w:t>
                            </w:r>
                            <w:r w:rsidR="00F00D23" w:rsidRPr="000B296B">
                              <w:t>.</w:t>
                            </w:r>
                          </w:p>
                          <w:p w14:paraId="676FC586" w14:textId="089960F1" w:rsidR="00F00D23" w:rsidRDefault="00493269" w:rsidP="00244DFD">
                            <w:pPr>
                              <w:pStyle w:val="ListBullet"/>
                              <w:jc w:val="left"/>
                            </w:pPr>
                            <w:r w:rsidRPr="00493269">
                              <w:t>Led teams in creating monitoring and alert tools for better system reliability</w:t>
                            </w:r>
                            <w:r w:rsidR="00F00D23" w:rsidRPr="000B296B">
                              <w:t>.</w:t>
                            </w:r>
                          </w:p>
                          <w:p w14:paraId="6E64C253" w14:textId="777A4EF9" w:rsidR="00493269" w:rsidRDefault="00493269" w:rsidP="00244DFD">
                            <w:pPr>
                              <w:pStyle w:val="ListBullet"/>
                              <w:jc w:val="left"/>
                            </w:pPr>
                            <w:r w:rsidRPr="00493269">
                              <w:t>Applied agile methodology and behavior driven design principles to improve quality and delivery</w:t>
                            </w:r>
                          </w:p>
                          <w:p w14:paraId="5279F1EC" w14:textId="74E42707" w:rsidR="00276935" w:rsidRDefault="00276935" w:rsidP="00244DFD">
                            <w:pPr>
                              <w:pStyle w:val="ListBullet"/>
                              <w:jc w:val="left"/>
                            </w:pPr>
                            <w:r w:rsidRPr="00276935">
                              <w:t>Developed Generative AI POCs including language translation, SQL generation, and agentic application deployment tools using Langchain and OpenAI</w:t>
                            </w:r>
                          </w:p>
                          <w:p w14:paraId="1C0DDA6F" w14:textId="295B8B12" w:rsidR="00276935" w:rsidRDefault="00276935" w:rsidP="00244DFD">
                            <w:pPr>
                              <w:pStyle w:val="ListBullet"/>
                              <w:jc w:val="left"/>
                            </w:pPr>
                            <w:r w:rsidRPr="00276935">
                              <w:t>Simplified application health monitoring through implementation of an Agentic Bot</w:t>
                            </w:r>
                          </w:p>
                          <w:p w14:paraId="66BD175E" w14:textId="44C413C4" w:rsidR="00276935" w:rsidRDefault="00276935" w:rsidP="00244DFD">
                            <w:pPr>
                              <w:pStyle w:val="ListBullet"/>
                              <w:jc w:val="left"/>
                            </w:pPr>
                            <w:r w:rsidRPr="00276935">
                              <w:t>Conducted technical workshops on OpenShift, GitHub Actions, and Generative AI concepts</w:t>
                            </w:r>
                          </w:p>
                          <w:p w14:paraId="54FFA666" w14:textId="77777777" w:rsidR="00276935" w:rsidRDefault="00276935" w:rsidP="00244DFD">
                            <w:pPr>
                              <w:pStyle w:val="ListBullet"/>
                              <w:jc w:val="left"/>
                            </w:pPr>
                            <w:r w:rsidRPr="00493269">
                              <w:t>Maintained security compliance and followed all company guidelines</w:t>
                            </w:r>
                          </w:p>
                          <w:p w14:paraId="35032718" w14:textId="77777777" w:rsidR="00276935" w:rsidRPr="000B296B" w:rsidRDefault="00276935" w:rsidP="00244DF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720"/>
                              <w:jc w:val="left"/>
                            </w:pPr>
                          </w:p>
                          <w:p w14:paraId="10E9DFF0" w14:textId="77777777" w:rsidR="004721FE" w:rsidRDefault="004721FE" w:rsidP="00244DFD">
                            <w:pPr>
                              <w:pStyle w:val="Heading3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721FE">
                              <w:rPr>
                                <w:b/>
                                <w:sz w:val="24"/>
                                <w:szCs w:val="24"/>
                              </w:rPr>
                              <w:t>Technical Lead</w:t>
                            </w:r>
                          </w:p>
                          <w:p w14:paraId="62097CAA" w14:textId="4AC54DE1" w:rsidR="00F00D23" w:rsidRPr="0065772F" w:rsidRDefault="004041B1" w:rsidP="00244DFD">
                            <w:pPr>
                              <w:pStyle w:val="Heading3"/>
                              <w:jc w:val="left"/>
                            </w:pPr>
                            <w:r w:rsidRPr="004041B1">
                              <w:t>Quisi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t</w:t>
                            </w:r>
                            <w:r w:rsidRPr="004041B1">
                              <w:t>ve</w:t>
                            </w:r>
                            <w:r>
                              <w:t xml:space="preserve"> </w:t>
                            </w:r>
                            <w:r w:rsidRPr="004041B1">
                              <w:t>Technology</w:t>
                            </w:r>
                            <w:r>
                              <w:t xml:space="preserve"> </w:t>
                            </w:r>
                            <w:r w:rsidRPr="004041B1">
                              <w:t>Solu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ti</w:t>
                            </w:r>
                            <w:r w:rsidRPr="004041B1">
                              <w:t>ons</w:t>
                            </w:r>
                            <w:r>
                              <w:t xml:space="preserve"> </w:t>
                            </w:r>
                            <w:r w:rsidRPr="004041B1">
                              <w:t>(formerly Menlo Technologies)</w:t>
                            </w:r>
                            <w:r w:rsidR="00F00D23" w:rsidRPr="0065772F">
                              <w:t xml:space="preserve">, </w:t>
                            </w:r>
                            <w:r>
                              <w:t>Hyderabad</w:t>
                            </w:r>
                            <w:r w:rsidRPr="0065772F">
                              <w:t>,</w:t>
                            </w:r>
                            <w:r w:rsidR="00F00D23" w:rsidRPr="0065772F">
                              <w:t xml:space="preserve"> </w:t>
                            </w:r>
                            <w:r w:rsidRPr="004041B1">
                              <w:t xml:space="preserve">May 2017 </w:t>
                            </w:r>
                            <w:r w:rsidR="00DE2842">
                              <w:t>-</w:t>
                            </w:r>
                            <w:r w:rsidRPr="004041B1">
                              <w:t xml:space="preserve"> June 2023</w:t>
                            </w:r>
                          </w:p>
                          <w:p w14:paraId="21007B2C" w14:textId="30F6E574" w:rsidR="00F00D23" w:rsidRPr="000B296B" w:rsidRDefault="007C098D" w:rsidP="00244DFD">
                            <w:pPr>
                              <w:pStyle w:val="ListBullet"/>
                              <w:jc w:val="left"/>
                            </w:pPr>
                            <w:r w:rsidRPr="007C098D">
                              <w:t xml:space="preserve">Built executive compensation benchmarking platform using Spring Boot, Redis, and Postgres for </w:t>
                            </w:r>
                            <w:r>
                              <w:t>Eq</w:t>
                            </w:r>
                            <w:r w:rsidRPr="007C098D">
                              <w:t>uilar Insight</w:t>
                            </w:r>
                            <w:r w:rsidR="00F00D23" w:rsidRPr="000B296B">
                              <w:t>.</w:t>
                            </w:r>
                          </w:p>
                          <w:p w14:paraId="2A8212AA" w14:textId="460B4A21" w:rsidR="00F00D23" w:rsidRPr="000B296B" w:rsidRDefault="007C098D" w:rsidP="00244DFD">
                            <w:pPr>
                              <w:pStyle w:val="ListBullet"/>
                              <w:jc w:val="left"/>
                            </w:pPr>
                            <w:r w:rsidRPr="007C098D">
                              <w:t>Led team of 5 developers, managing feature releases, bug fixes, and system improvements</w:t>
                            </w:r>
                            <w:r w:rsidR="00F00D23" w:rsidRPr="000B296B">
                              <w:t>.</w:t>
                            </w:r>
                          </w:p>
                          <w:p w14:paraId="5B12C8C4" w14:textId="3C081E89" w:rsidR="00F00D23" w:rsidRPr="000B296B" w:rsidRDefault="007C098D" w:rsidP="00244DFD">
                            <w:pPr>
                              <w:pStyle w:val="ListBullet"/>
                              <w:jc w:val="left"/>
                            </w:pPr>
                            <w:r w:rsidRPr="007C098D">
                              <w:t>Improved code quality, system performance, and security feature</w:t>
                            </w:r>
                            <w:r w:rsidR="00F00D23" w:rsidRPr="000B296B">
                              <w:t>.</w:t>
                            </w:r>
                          </w:p>
                          <w:p w14:paraId="7AACEC34" w14:textId="3317E8F5" w:rsidR="00F00D23" w:rsidRDefault="00244DFD" w:rsidP="00244DFD">
                            <w:pPr>
                              <w:pStyle w:val="ListBullet"/>
                              <w:jc w:val="left"/>
                            </w:pPr>
                            <w:r w:rsidRPr="00244DFD">
                              <w:t>Set up complete integration between Credit Plus and Sage Intacct systems</w:t>
                            </w:r>
                            <w:r w:rsidR="00F00D23" w:rsidRPr="000B296B">
                              <w:t>.</w:t>
                            </w:r>
                          </w:p>
                          <w:p w14:paraId="4DA00C03" w14:textId="5CDB951C" w:rsidR="00244DFD" w:rsidRDefault="00244DFD" w:rsidP="00244DFD">
                            <w:pPr>
                              <w:pStyle w:val="ListBullet"/>
                              <w:jc w:val="left"/>
                            </w:pPr>
                            <w:r w:rsidRPr="00244DFD">
                              <w:t>Built bulk invoice processing system with Spring Batch and Microsoft Azure for Credit Plus Intacct Adapter</w:t>
                            </w:r>
                            <w:r w:rsidR="00470188">
                              <w:t>.</w:t>
                            </w:r>
                          </w:p>
                          <w:p w14:paraId="0AE70D9D" w14:textId="6A0F0264" w:rsidR="00244DFD" w:rsidRPr="000B296B" w:rsidRDefault="00244DFD" w:rsidP="00244DFD">
                            <w:pPr>
                              <w:pStyle w:val="ListBullet"/>
                              <w:jc w:val="left"/>
                            </w:pPr>
                            <w:r w:rsidRPr="00244DFD">
                              <w:t>Created asynchronous processing for managing large financial data</w:t>
                            </w:r>
                            <w:r w:rsidR="00470188">
                              <w:t>.</w:t>
                            </w:r>
                          </w:p>
                          <w:p w14:paraId="77497F31" w14:textId="77777777" w:rsidR="00280523" w:rsidRDefault="00280523" w:rsidP="0065772F"/>
                          <w:p w14:paraId="7B50058D" w14:textId="77777777" w:rsidR="00280523" w:rsidRDefault="00280523" w:rsidP="0065772F"/>
                          <w:p w14:paraId="28CB6750" w14:textId="77777777" w:rsidR="00280523" w:rsidRDefault="00280523" w:rsidP="0065772F"/>
                          <w:p w14:paraId="2D173F58" w14:textId="77777777" w:rsidR="00280523" w:rsidRDefault="00280523" w:rsidP="0065772F"/>
                          <w:p w14:paraId="60398FB6" w14:textId="77777777" w:rsidR="00280523" w:rsidRDefault="00280523" w:rsidP="0065772F"/>
                          <w:p w14:paraId="29D2964C" w14:textId="77777777" w:rsidR="00280523" w:rsidRDefault="00280523" w:rsidP="0065772F"/>
                          <w:p w14:paraId="450A3CB5" w14:textId="77777777" w:rsidR="00280523" w:rsidRDefault="00280523" w:rsidP="0065772F"/>
                          <w:p w14:paraId="701F1C70" w14:textId="77777777" w:rsidR="00280523" w:rsidRDefault="00280523" w:rsidP="0065772F"/>
                          <w:p w14:paraId="43BB6CBB" w14:textId="77777777" w:rsidR="00280523" w:rsidRDefault="00280523" w:rsidP="0065772F"/>
                          <w:p w14:paraId="21B99564" w14:textId="77777777" w:rsidR="00280523" w:rsidRDefault="00280523" w:rsidP="0065772F"/>
                          <w:p w14:paraId="3E29A41D" w14:textId="77777777" w:rsidR="00280523" w:rsidRDefault="00280523" w:rsidP="0065772F"/>
                          <w:p w14:paraId="65868E50" w14:textId="77777777" w:rsidR="00280523" w:rsidRDefault="00280523" w:rsidP="0065772F"/>
                          <w:p w14:paraId="26D89906" w14:textId="77777777" w:rsidR="00280523" w:rsidRDefault="00280523" w:rsidP="0065772F"/>
                          <w:p w14:paraId="09803345" w14:textId="77777777" w:rsidR="00280523" w:rsidRDefault="00280523" w:rsidP="0065772F"/>
                          <w:p w14:paraId="042EEB7C" w14:textId="77777777" w:rsidR="00280523" w:rsidRDefault="00280523" w:rsidP="0065772F"/>
                          <w:p w14:paraId="5C91C532" w14:textId="77777777" w:rsidR="00280523" w:rsidRDefault="00280523" w:rsidP="0065772F"/>
                          <w:p w14:paraId="3DC4A447" w14:textId="77777777" w:rsidR="00280523" w:rsidRDefault="00280523" w:rsidP="0065772F"/>
                          <w:p w14:paraId="77BA0543" w14:textId="77777777" w:rsidR="00280523" w:rsidRDefault="00280523" w:rsidP="0065772F"/>
                          <w:p w14:paraId="6E6DC43E" w14:textId="77777777" w:rsidR="00280523" w:rsidRDefault="00280523" w:rsidP="0065772F"/>
                          <w:p w14:paraId="65C1DBB9" w14:textId="77777777" w:rsidR="00280523" w:rsidRDefault="00280523" w:rsidP="0065772F"/>
                          <w:p w14:paraId="6A001B52" w14:textId="77777777" w:rsidR="00280523" w:rsidRDefault="00280523" w:rsidP="0065772F"/>
                          <w:p w14:paraId="224BD2DA" w14:textId="77777777" w:rsidR="00280523" w:rsidRDefault="00280523" w:rsidP="0065772F"/>
                          <w:p w14:paraId="4D9D4F58" w14:textId="77777777" w:rsidR="00280523" w:rsidRDefault="00280523" w:rsidP="0065772F"/>
                          <w:p w14:paraId="55EFA151" w14:textId="77777777" w:rsidR="00280523" w:rsidRDefault="00280523" w:rsidP="0065772F"/>
                          <w:p w14:paraId="2EC06614" w14:textId="77777777" w:rsidR="00280523" w:rsidRDefault="00280523" w:rsidP="0065772F"/>
                          <w:p w14:paraId="21B4E785" w14:textId="77777777" w:rsidR="00280523" w:rsidRDefault="00280523" w:rsidP="0065772F"/>
                          <w:p w14:paraId="30ECA677" w14:textId="77777777" w:rsidR="00280523" w:rsidRDefault="00280523" w:rsidP="0065772F"/>
                          <w:p w14:paraId="7B9D0374" w14:textId="77777777" w:rsidR="00280523" w:rsidRDefault="00280523" w:rsidP="0065772F"/>
                          <w:p w14:paraId="2B1A7115" w14:textId="77777777" w:rsidR="00280523" w:rsidRPr="0065772F" w:rsidRDefault="00280523" w:rsidP="006577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8BB75" id="_x0000_s1028" type="#_x0000_t202" style="position:absolute;left:0;text-align:left;margin-left:30.8pt;margin-top:199.75pt;width:374.4pt;height:577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" filled="f" stroked="f">
                <v:textbox>
                  <w:txbxContent>
                    <w:p w14:paraId="11787796" w14:textId="7B2EB491" w:rsidR="00F00D23" w:rsidRPr="00F00D23" w:rsidRDefault="00F00D23" w:rsidP="00244DFD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55906778" w14:textId="77777777" w:rsidR="00F00D23" w:rsidRPr="00AE3DA9" w:rsidRDefault="00F00D23" w:rsidP="00244DFD">
                      <w:pPr>
                        <w:pStyle w:val="Smallspace"/>
                        <w:jc w:val="left"/>
                      </w:pPr>
                    </w:p>
                    <w:p w14:paraId="1FDE465B" w14:textId="31A6B16F" w:rsidR="00F00D23" w:rsidRPr="00DB7C3E" w:rsidRDefault="001463D8" w:rsidP="00244DFD">
                      <w:pPr>
                        <w:pStyle w:val="Heading2"/>
                        <w:jc w:val="left"/>
                      </w:pPr>
                      <w:r>
                        <w:t xml:space="preserve">Lead </w:t>
                      </w:r>
                      <w:r w:rsidR="00F00D23">
                        <w:t>Software Engineer</w:t>
                      </w:r>
                    </w:p>
                    <w:p w14:paraId="2D3DC9C8" w14:textId="79300850" w:rsidR="00F00D23" w:rsidRPr="0065772F" w:rsidRDefault="001463D8" w:rsidP="00244DFD">
                      <w:pPr>
                        <w:pStyle w:val="Heading3"/>
                        <w:jc w:val="left"/>
                      </w:pPr>
                      <w:r w:rsidRPr="001463D8">
                        <w:t>Wells Fargo Interna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ti</w:t>
                      </w:r>
                      <w:r w:rsidRPr="001463D8">
                        <w:t>onal Solu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t</w:t>
                      </w:r>
                      <w:r w:rsidRPr="001463D8">
                        <w:t>ions</w:t>
                      </w:r>
                      <w:r w:rsidR="00F00D23" w:rsidRPr="0065772F">
                        <w:t xml:space="preserve">, </w:t>
                      </w:r>
                      <w:r>
                        <w:t>Hyderabad</w:t>
                      </w:r>
                      <w:r w:rsidR="00823C6A">
                        <w:t>,</w:t>
                      </w:r>
                      <w:r w:rsidR="00F00D23" w:rsidRPr="0065772F">
                        <w:t xml:space="preserve"> </w:t>
                      </w:r>
                      <w:r w:rsidR="00823C6A">
                        <w:t xml:space="preserve">July </w:t>
                      </w:r>
                      <w:r w:rsidR="00F00D23" w:rsidRPr="0065772F">
                        <w:t>20</w:t>
                      </w:r>
                      <w:r>
                        <w:t xml:space="preserve">23 </w:t>
                      </w:r>
                      <w:r w:rsidR="00F00D23" w:rsidRPr="0065772F">
                        <w:t>- Present</w:t>
                      </w:r>
                    </w:p>
                    <w:p w14:paraId="3672C464" w14:textId="0EC10871" w:rsidR="00F00D23" w:rsidRPr="000B296B" w:rsidRDefault="00493269" w:rsidP="00244DFD">
                      <w:pPr>
                        <w:pStyle w:val="ListBullet"/>
                        <w:jc w:val="left"/>
                      </w:pPr>
                      <w:r>
                        <w:t xml:space="preserve">As a </w:t>
                      </w:r>
                      <w:r w:rsidR="00CA1D64">
                        <w:t>lead</w:t>
                      </w:r>
                      <w:r>
                        <w:t xml:space="preserve"> developer, </w:t>
                      </w:r>
                      <w:r w:rsidR="00CA1D64">
                        <w:t xml:space="preserve">designed and </w:t>
                      </w:r>
                      <w:r>
                        <w:t>b</w:t>
                      </w:r>
                      <w:r w:rsidRPr="00493269">
                        <w:t>uilt fast messaging system for customer alerts using Kafka, Spring Boot, and Oracle</w:t>
                      </w:r>
                      <w:r w:rsidR="00F00D23" w:rsidRPr="000B296B">
                        <w:t>.</w:t>
                      </w:r>
                    </w:p>
                    <w:p w14:paraId="6BE4F5C9" w14:textId="0244172D" w:rsidR="00F00D23" w:rsidRPr="000B296B" w:rsidRDefault="00493269" w:rsidP="00244DFD">
                      <w:pPr>
                        <w:pStyle w:val="ListBullet"/>
                        <w:jc w:val="left"/>
                      </w:pPr>
                      <w:r w:rsidRPr="00493269">
                        <w:t>Created microservices for sending Email, SMS, and Push Notifications</w:t>
                      </w:r>
                      <w:r w:rsidR="00F00D23" w:rsidRPr="000B296B">
                        <w:t>.</w:t>
                      </w:r>
                    </w:p>
                    <w:p w14:paraId="49B60878" w14:textId="2D024D52" w:rsidR="00F00D23" w:rsidRPr="000B296B" w:rsidRDefault="00493269" w:rsidP="00244DFD">
                      <w:pPr>
                        <w:pStyle w:val="ListBullet"/>
                        <w:jc w:val="left"/>
                      </w:pPr>
                      <w:r w:rsidRPr="00493269">
                        <w:t>Connected with Apple and Google services to deliver real-time alerts to millions of users</w:t>
                      </w:r>
                      <w:r w:rsidR="00F00D23" w:rsidRPr="000B296B">
                        <w:t>.</w:t>
                      </w:r>
                    </w:p>
                    <w:p w14:paraId="676FC586" w14:textId="089960F1" w:rsidR="00F00D23" w:rsidRDefault="00493269" w:rsidP="00244DFD">
                      <w:pPr>
                        <w:pStyle w:val="ListBullet"/>
                        <w:jc w:val="left"/>
                      </w:pPr>
                      <w:r w:rsidRPr="00493269">
                        <w:t>Led teams in creating monitoring and alert tools for better system reliability</w:t>
                      </w:r>
                      <w:r w:rsidR="00F00D23" w:rsidRPr="000B296B">
                        <w:t>.</w:t>
                      </w:r>
                    </w:p>
                    <w:p w14:paraId="6E64C253" w14:textId="777A4EF9" w:rsidR="00493269" w:rsidRDefault="00493269" w:rsidP="00244DFD">
                      <w:pPr>
                        <w:pStyle w:val="ListBullet"/>
                        <w:jc w:val="left"/>
                      </w:pPr>
                      <w:r w:rsidRPr="00493269">
                        <w:t>Applied agile methodology and behavior driven design principles to improve quality and delivery</w:t>
                      </w:r>
                    </w:p>
                    <w:p w14:paraId="5279F1EC" w14:textId="74E42707" w:rsidR="00276935" w:rsidRDefault="00276935" w:rsidP="00244DFD">
                      <w:pPr>
                        <w:pStyle w:val="ListBullet"/>
                        <w:jc w:val="left"/>
                      </w:pPr>
                      <w:r w:rsidRPr="00276935">
                        <w:t>Developed Generative AI POCs including language translation, SQL generation, and agentic application deployment tools using Langchain and OpenAI</w:t>
                      </w:r>
                    </w:p>
                    <w:p w14:paraId="1C0DDA6F" w14:textId="295B8B12" w:rsidR="00276935" w:rsidRDefault="00276935" w:rsidP="00244DFD">
                      <w:pPr>
                        <w:pStyle w:val="ListBullet"/>
                        <w:jc w:val="left"/>
                      </w:pPr>
                      <w:r w:rsidRPr="00276935">
                        <w:t>Simplified application health monitoring through implementation of an Agentic Bot</w:t>
                      </w:r>
                    </w:p>
                    <w:p w14:paraId="66BD175E" w14:textId="44C413C4" w:rsidR="00276935" w:rsidRDefault="00276935" w:rsidP="00244DFD">
                      <w:pPr>
                        <w:pStyle w:val="ListBullet"/>
                        <w:jc w:val="left"/>
                      </w:pPr>
                      <w:r w:rsidRPr="00276935">
                        <w:t>Conducted technical workshops on OpenShift, GitHub Actions, and Generative AI concepts</w:t>
                      </w:r>
                    </w:p>
                    <w:p w14:paraId="54FFA666" w14:textId="77777777" w:rsidR="00276935" w:rsidRDefault="00276935" w:rsidP="00244DFD">
                      <w:pPr>
                        <w:pStyle w:val="ListBullet"/>
                        <w:jc w:val="left"/>
                      </w:pPr>
                      <w:r w:rsidRPr="00493269">
                        <w:t>Maintained security compliance and followed all company guidelines</w:t>
                      </w:r>
                    </w:p>
                    <w:p w14:paraId="35032718" w14:textId="77777777" w:rsidR="00276935" w:rsidRPr="000B296B" w:rsidRDefault="00276935" w:rsidP="00244DFD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720"/>
                        <w:jc w:val="left"/>
                      </w:pPr>
                    </w:p>
                    <w:p w14:paraId="10E9DFF0" w14:textId="77777777" w:rsidR="004721FE" w:rsidRDefault="004721FE" w:rsidP="00244DFD">
                      <w:pPr>
                        <w:pStyle w:val="Heading3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4721FE">
                        <w:rPr>
                          <w:b/>
                          <w:sz w:val="24"/>
                          <w:szCs w:val="24"/>
                        </w:rPr>
                        <w:t>Technical Lead</w:t>
                      </w:r>
                    </w:p>
                    <w:p w14:paraId="62097CAA" w14:textId="4AC54DE1" w:rsidR="00F00D23" w:rsidRPr="0065772F" w:rsidRDefault="004041B1" w:rsidP="00244DFD">
                      <w:pPr>
                        <w:pStyle w:val="Heading3"/>
                        <w:jc w:val="left"/>
                      </w:pPr>
                      <w:r w:rsidRPr="004041B1">
                        <w:t>Quisi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t</w:t>
                      </w:r>
                      <w:r w:rsidRPr="004041B1">
                        <w:t>ve</w:t>
                      </w:r>
                      <w:r>
                        <w:t xml:space="preserve"> </w:t>
                      </w:r>
                      <w:r w:rsidRPr="004041B1">
                        <w:t>Technology</w:t>
                      </w:r>
                      <w:r>
                        <w:t xml:space="preserve"> </w:t>
                      </w:r>
                      <w:r w:rsidRPr="004041B1">
                        <w:t>Solu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ti</w:t>
                      </w:r>
                      <w:r w:rsidRPr="004041B1">
                        <w:t>ons</w:t>
                      </w:r>
                      <w:r>
                        <w:t xml:space="preserve"> </w:t>
                      </w:r>
                      <w:r w:rsidRPr="004041B1">
                        <w:t>(formerly Menlo Technologies)</w:t>
                      </w:r>
                      <w:r w:rsidR="00F00D23" w:rsidRPr="0065772F">
                        <w:t xml:space="preserve">, </w:t>
                      </w:r>
                      <w:r>
                        <w:t>Hyderabad</w:t>
                      </w:r>
                      <w:r w:rsidRPr="0065772F">
                        <w:t>,</w:t>
                      </w:r>
                      <w:r w:rsidR="00F00D23" w:rsidRPr="0065772F">
                        <w:t xml:space="preserve"> </w:t>
                      </w:r>
                      <w:r w:rsidRPr="004041B1">
                        <w:t xml:space="preserve">May 2017 </w:t>
                      </w:r>
                      <w:r w:rsidR="00DE2842">
                        <w:t>-</w:t>
                      </w:r>
                      <w:r w:rsidRPr="004041B1">
                        <w:t xml:space="preserve"> June 2023</w:t>
                      </w:r>
                    </w:p>
                    <w:p w14:paraId="21007B2C" w14:textId="30F6E574" w:rsidR="00F00D23" w:rsidRPr="000B296B" w:rsidRDefault="007C098D" w:rsidP="00244DFD">
                      <w:pPr>
                        <w:pStyle w:val="ListBullet"/>
                        <w:jc w:val="left"/>
                      </w:pPr>
                      <w:r w:rsidRPr="007C098D">
                        <w:t xml:space="preserve">Built executive compensation benchmarking platform using Spring Boot, Redis, and Postgres for </w:t>
                      </w:r>
                      <w:r>
                        <w:t>Eq</w:t>
                      </w:r>
                      <w:r w:rsidRPr="007C098D">
                        <w:t>uilar Insight</w:t>
                      </w:r>
                      <w:r w:rsidR="00F00D23" w:rsidRPr="000B296B">
                        <w:t>.</w:t>
                      </w:r>
                    </w:p>
                    <w:p w14:paraId="2A8212AA" w14:textId="460B4A21" w:rsidR="00F00D23" w:rsidRPr="000B296B" w:rsidRDefault="007C098D" w:rsidP="00244DFD">
                      <w:pPr>
                        <w:pStyle w:val="ListBullet"/>
                        <w:jc w:val="left"/>
                      </w:pPr>
                      <w:r w:rsidRPr="007C098D">
                        <w:t>Led team of 5 developers, managing feature releases, bug fixes, and system improvements</w:t>
                      </w:r>
                      <w:r w:rsidR="00F00D23" w:rsidRPr="000B296B">
                        <w:t>.</w:t>
                      </w:r>
                    </w:p>
                    <w:p w14:paraId="5B12C8C4" w14:textId="3C081E89" w:rsidR="00F00D23" w:rsidRPr="000B296B" w:rsidRDefault="007C098D" w:rsidP="00244DFD">
                      <w:pPr>
                        <w:pStyle w:val="ListBullet"/>
                        <w:jc w:val="left"/>
                      </w:pPr>
                      <w:r w:rsidRPr="007C098D">
                        <w:t>Improved code quality, system performance, and security feature</w:t>
                      </w:r>
                      <w:r w:rsidR="00F00D23" w:rsidRPr="000B296B">
                        <w:t>.</w:t>
                      </w:r>
                    </w:p>
                    <w:p w14:paraId="7AACEC34" w14:textId="3317E8F5" w:rsidR="00F00D23" w:rsidRDefault="00244DFD" w:rsidP="00244DFD">
                      <w:pPr>
                        <w:pStyle w:val="ListBullet"/>
                        <w:jc w:val="left"/>
                      </w:pPr>
                      <w:r w:rsidRPr="00244DFD">
                        <w:t>Set up complete integration between Credit Plus and Sage Intacct systems</w:t>
                      </w:r>
                      <w:r w:rsidR="00F00D23" w:rsidRPr="000B296B">
                        <w:t>.</w:t>
                      </w:r>
                    </w:p>
                    <w:p w14:paraId="4DA00C03" w14:textId="5CDB951C" w:rsidR="00244DFD" w:rsidRDefault="00244DFD" w:rsidP="00244DFD">
                      <w:pPr>
                        <w:pStyle w:val="ListBullet"/>
                        <w:jc w:val="left"/>
                      </w:pPr>
                      <w:r w:rsidRPr="00244DFD">
                        <w:t>Built bulk invoice processing system with Spring Batch and Microsoft Azure for Credit Plus Intacct Adapter</w:t>
                      </w:r>
                      <w:r w:rsidR="00470188">
                        <w:t>.</w:t>
                      </w:r>
                    </w:p>
                    <w:p w14:paraId="0AE70D9D" w14:textId="6A0F0264" w:rsidR="00244DFD" w:rsidRPr="000B296B" w:rsidRDefault="00244DFD" w:rsidP="00244DFD">
                      <w:pPr>
                        <w:pStyle w:val="ListBullet"/>
                        <w:jc w:val="left"/>
                      </w:pPr>
                      <w:r w:rsidRPr="00244DFD">
                        <w:t>Created asynchronous processing for managing large financial data</w:t>
                      </w:r>
                      <w:r w:rsidR="00470188">
                        <w:t>.</w:t>
                      </w:r>
                    </w:p>
                    <w:p w14:paraId="77497F31" w14:textId="77777777" w:rsidR="00280523" w:rsidRDefault="00280523" w:rsidP="0065772F"/>
                    <w:p w14:paraId="7B50058D" w14:textId="77777777" w:rsidR="00280523" w:rsidRDefault="00280523" w:rsidP="0065772F"/>
                    <w:p w14:paraId="28CB6750" w14:textId="77777777" w:rsidR="00280523" w:rsidRDefault="00280523" w:rsidP="0065772F"/>
                    <w:p w14:paraId="2D173F58" w14:textId="77777777" w:rsidR="00280523" w:rsidRDefault="00280523" w:rsidP="0065772F"/>
                    <w:p w14:paraId="60398FB6" w14:textId="77777777" w:rsidR="00280523" w:rsidRDefault="00280523" w:rsidP="0065772F"/>
                    <w:p w14:paraId="29D2964C" w14:textId="77777777" w:rsidR="00280523" w:rsidRDefault="00280523" w:rsidP="0065772F"/>
                    <w:p w14:paraId="450A3CB5" w14:textId="77777777" w:rsidR="00280523" w:rsidRDefault="00280523" w:rsidP="0065772F"/>
                    <w:p w14:paraId="701F1C70" w14:textId="77777777" w:rsidR="00280523" w:rsidRDefault="00280523" w:rsidP="0065772F"/>
                    <w:p w14:paraId="43BB6CBB" w14:textId="77777777" w:rsidR="00280523" w:rsidRDefault="00280523" w:rsidP="0065772F"/>
                    <w:p w14:paraId="21B99564" w14:textId="77777777" w:rsidR="00280523" w:rsidRDefault="00280523" w:rsidP="0065772F"/>
                    <w:p w14:paraId="3E29A41D" w14:textId="77777777" w:rsidR="00280523" w:rsidRDefault="00280523" w:rsidP="0065772F"/>
                    <w:p w14:paraId="65868E50" w14:textId="77777777" w:rsidR="00280523" w:rsidRDefault="00280523" w:rsidP="0065772F"/>
                    <w:p w14:paraId="26D89906" w14:textId="77777777" w:rsidR="00280523" w:rsidRDefault="00280523" w:rsidP="0065772F"/>
                    <w:p w14:paraId="09803345" w14:textId="77777777" w:rsidR="00280523" w:rsidRDefault="00280523" w:rsidP="0065772F"/>
                    <w:p w14:paraId="042EEB7C" w14:textId="77777777" w:rsidR="00280523" w:rsidRDefault="00280523" w:rsidP="0065772F"/>
                    <w:p w14:paraId="5C91C532" w14:textId="77777777" w:rsidR="00280523" w:rsidRDefault="00280523" w:rsidP="0065772F"/>
                    <w:p w14:paraId="3DC4A447" w14:textId="77777777" w:rsidR="00280523" w:rsidRDefault="00280523" w:rsidP="0065772F"/>
                    <w:p w14:paraId="77BA0543" w14:textId="77777777" w:rsidR="00280523" w:rsidRDefault="00280523" w:rsidP="0065772F"/>
                    <w:p w14:paraId="6E6DC43E" w14:textId="77777777" w:rsidR="00280523" w:rsidRDefault="00280523" w:rsidP="0065772F"/>
                    <w:p w14:paraId="65C1DBB9" w14:textId="77777777" w:rsidR="00280523" w:rsidRDefault="00280523" w:rsidP="0065772F"/>
                    <w:p w14:paraId="6A001B52" w14:textId="77777777" w:rsidR="00280523" w:rsidRDefault="00280523" w:rsidP="0065772F"/>
                    <w:p w14:paraId="224BD2DA" w14:textId="77777777" w:rsidR="00280523" w:rsidRDefault="00280523" w:rsidP="0065772F"/>
                    <w:p w14:paraId="4D9D4F58" w14:textId="77777777" w:rsidR="00280523" w:rsidRDefault="00280523" w:rsidP="0065772F"/>
                    <w:p w14:paraId="55EFA151" w14:textId="77777777" w:rsidR="00280523" w:rsidRDefault="00280523" w:rsidP="0065772F"/>
                    <w:p w14:paraId="2EC06614" w14:textId="77777777" w:rsidR="00280523" w:rsidRDefault="00280523" w:rsidP="0065772F"/>
                    <w:p w14:paraId="21B4E785" w14:textId="77777777" w:rsidR="00280523" w:rsidRDefault="00280523" w:rsidP="0065772F"/>
                    <w:p w14:paraId="30ECA677" w14:textId="77777777" w:rsidR="00280523" w:rsidRDefault="00280523" w:rsidP="0065772F"/>
                    <w:p w14:paraId="7B9D0374" w14:textId="77777777" w:rsidR="00280523" w:rsidRDefault="00280523" w:rsidP="0065772F"/>
                    <w:p w14:paraId="2B1A7115" w14:textId="77777777" w:rsidR="00280523" w:rsidRPr="0065772F" w:rsidRDefault="00280523" w:rsidP="0065772F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0D23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3AB8EF1A" wp14:editId="64560031">
                <wp:simplePos x="0" y="0"/>
                <wp:positionH relativeFrom="page">
                  <wp:posOffset>5187950</wp:posOffset>
                </wp:positionH>
                <wp:positionV relativeFrom="page">
                  <wp:posOffset>2473960</wp:posOffset>
                </wp:positionV>
                <wp:extent cx="4445" cy="7115175"/>
                <wp:effectExtent l="0" t="0" r="33655" b="28575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7115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9145E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8.5pt,194.8pt" to="408.85pt,7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</w:p>
    <w:p w14:paraId="2AC383BA" w14:textId="77777777" w:rsidR="00F00D23" w:rsidRDefault="00F00D23" w:rsidP="00F00D23"/>
    <w:p w14:paraId="29A141E0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17D4F588" w14:textId="72A47AC2" w:rsidR="00280523" w:rsidRDefault="00B23B28" w:rsidP="00AD17A0">
      <w:pPr>
        <w:jc w:val="left"/>
      </w:pPr>
      <w:r w:rsidRPr="00B23B28">
        <w:t xml:space="preserve">Lead Software Engineer with </w:t>
      </w:r>
      <w:r w:rsidRPr="00B23B28">
        <w:rPr>
          <w:b/>
          <w:bCs/>
        </w:rPr>
        <w:t>15 years</w:t>
      </w:r>
      <w:r w:rsidRPr="00B23B28">
        <w:t xml:space="preserve"> of experience in software development, specializing in </w:t>
      </w:r>
      <w:r w:rsidRPr="00B23B28">
        <w:rPr>
          <w:b/>
          <w:bCs/>
        </w:rPr>
        <w:t>Java</w:t>
      </w:r>
      <w:r w:rsidRPr="00B23B28">
        <w:t xml:space="preserve">, </w:t>
      </w:r>
      <w:r w:rsidRPr="00B23B28">
        <w:rPr>
          <w:b/>
          <w:bCs/>
        </w:rPr>
        <w:t>Python</w:t>
      </w:r>
      <w:r w:rsidRPr="00B23B28">
        <w:t xml:space="preserve">, Databases, </w:t>
      </w:r>
      <w:r w:rsidRPr="00B23B28">
        <w:rPr>
          <w:b/>
          <w:bCs/>
        </w:rPr>
        <w:t>Cloud</w:t>
      </w:r>
      <w:r w:rsidRPr="00B23B28">
        <w:t xml:space="preserve"> technologies and </w:t>
      </w:r>
      <w:r w:rsidRPr="00B23B28">
        <w:rPr>
          <w:b/>
          <w:bCs/>
        </w:rPr>
        <w:t>Generative AI</w:t>
      </w:r>
      <w:r w:rsidRPr="00B23B28">
        <w:t xml:space="preserve">. Skilled in designing scalable </w:t>
      </w:r>
      <w:r w:rsidRPr="00B23B28">
        <w:rPr>
          <w:b/>
          <w:bCs/>
        </w:rPr>
        <w:t>architectures</w:t>
      </w:r>
      <w:r w:rsidRPr="00B23B28">
        <w:t xml:space="preserve">, application integration, and leading cross-functional teams. Proven track record in </w:t>
      </w:r>
      <w:r w:rsidRPr="00B23B28">
        <w:rPr>
          <w:b/>
          <w:bCs/>
        </w:rPr>
        <w:t>banking</w:t>
      </w:r>
      <w:r w:rsidRPr="00B23B28">
        <w:t xml:space="preserve"> and market research domains with strong capabilities in project execution, technical writing, and documentation.</w:t>
      </w:r>
      <w:r w:rsidR="003E2FB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 wp14:anchorId="48E86F19" wp14:editId="17576074">
                <wp:simplePos x="0" y="0"/>
                <wp:positionH relativeFrom="page">
                  <wp:posOffset>5285740</wp:posOffset>
                </wp:positionH>
                <wp:positionV relativeFrom="page">
                  <wp:posOffset>2498090</wp:posOffset>
                </wp:positionV>
                <wp:extent cx="2148840" cy="2033905"/>
                <wp:effectExtent l="0" t="0" r="0" b="4445"/>
                <wp:wrapSquare wrapText="bothSides"/>
                <wp:docPr id="1391559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03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44BA8" w14:textId="77777777" w:rsidR="003E2FBF" w:rsidRPr="00DB7C3E" w:rsidRDefault="003E2FBF" w:rsidP="003E2FBF">
                            <w:pPr>
                              <w:pStyle w:val="Heading1"/>
                            </w:pPr>
                            <w:r>
                              <w:t xml:space="preserve">AI/ML </w:t>
                            </w:r>
                            <w:r w:rsidRPr="00DB7C3E">
                              <w:t>Skills</w:t>
                            </w:r>
                          </w:p>
                          <w:p w14:paraId="19974247" w14:textId="77777777" w:rsidR="003E2FBF" w:rsidRPr="000B296B" w:rsidRDefault="003E2FBF" w:rsidP="004C02EB">
                            <w:pPr>
                              <w:pStyle w:val="Smallspace"/>
                              <w:jc w:val="left"/>
                            </w:pPr>
                          </w:p>
                          <w:p w14:paraId="4079FE36" w14:textId="562184D9" w:rsidR="00D11CED" w:rsidRDefault="00D11CED" w:rsidP="004C02EB">
                            <w:pPr>
                              <w:pStyle w:val="ListBullet2"/>
                              <w:jc w:val="left"/>
                            </w:pPr>
                            <w:r>
                              <w:t>Predictive AI (ML Models)</w:t>
                            </w:r>
                          </w:p>
                          <w:p w14:paraId="5AD653E4" w14:textId="1FA7EB3A" w:rsidR="003E2FBF" w:rsidRDefault="00D11CED" w:rsidP="004C02EB">
                            <w:pPr>
                              <w:pStyle w:val="ListBullet2"/>
                              <w:jc w:val="left"/>
                            </w:pPr>
                            <w:r>
                              <w:t>Generative AI (Open AI)</w:t>
                            </w:r>
                          </w:p>
                          <w:p w14:paraId="5F208EAD" w14:textId="360D6B9F" w:rsidR="00D11CED" w:rsidRPr="000B296B" w:rsidRDefault="00D11CED" w:rsidP="004C02EB">
                            <w:pPr>
                              <w:pStyle w:val="ListBullet2"/>
                              <w:jc w:val="left"/>
                            </w:pPr>
                            <w:r>
                              <w:t xml:space="preserve">Agentic AI </w:t>
                            </w:r>
                            <w:r w:rsidR="00383F81">
                              <w:t>(</w:t>
                            </w:r>
                            <w:r>
                              <w:t>LangChain</w:t>
                            </w:r>
                            <w:r w:rsidR="00383F81">
                              <w:t>)</w:t>
                            </w:r>
                          </w:p>
                          <w:p w14:paraId="7135C738" w14:textId="409DD729" w:rsidR="003E2FBF" w:rsidRPr="000B296B" w:rsidRDefault="00D11CED" w:rsidP="004C02EB">
                            <w:pPr>
                              <w:pStyle w:val="ListBullet2"/>
                              <w:jc w:val="left"/>
                            </w:pPr>
                            <w:r>
                              <w:t>LLMs, RAG, Vector DB</w:t>
                            </w:r>
                          </w:p>
                          <w:p w14:paraId="3728B10C" w14:textId="753C3236" w:rsidR="003E2FBF" w:rsidRPr="000B296B" w:rsidRDefault="00B95BAC" w:rsidP="004C02EB">
                            <w:pPr>
                              <w:pStyle w:val="ListBullet2"/>
                              <w:jc w:val="left"/>
                            </w:pPr>
                            <w:r>
                              <w:t>Python, Fast API</w:t>
                            </w:r>
                            <w:r w:rsidR="00D11CED">
                              <w:t xml:space="preserve">, </w:t>
                            </w:r>
                            <w:r>
                              <w:t>MCP</w:t>
                            </w:r>
                          </w:p>
                          <w:p w14:paraId="0157E37C" w14:textId="29BD13F3" w:rsidR="003E2FBF" w:rsidRDefault="00D11CED" w:rsidP="004C02EB">
                            <w:pPr>
                              <w:pStyle w:val="ListBullet2"/>
                              <w:jc w:val="left"/>
                            </w:pPr>
                            <w:r>
                              <w:t>Streamlit, Chainlit</w:t>
                            </w:r>
                          </w:p>
                          <w:p w14:paraId="5AE64FA5" w14:textId="4068261F" w:rsidR="00B95BAC" w:rsidRDefault="00B95BAC" w:rsidP="004C02EB">
                            <w:pPr>
                              <w:pStyle w:val="ListBullet2"/>
                              <w:jc w:val="left"/>
                            </w:pPr>
                            <w:r>
                              <w:t>Prompt Engineering</w:t>
                            </w:r>
                          </w:p>
                          <w:p w14:paraId="5AA37E66" w14:textId="1AF622DF" w:rsidR="00B95BAC" w:rsidRPr="000B296B" w:rsidRDefault="00B95BAC" w:rsidP="004C02EB">
                            <w:pPr>
                              <w:pStyle w:val="ListBullet2"/>
                              <w:jc w:val="left"/>
                            </w:pPr>
                            <w:r>
                              <w:t>AI Integrations</w:t>
                            </w:r>
                            <w:r w:rsidR="00503AE9">
                              <w:t xml:space="preserve"> into Apps</w:t>
                            </w:r>
                          </w:p>
                          <w:p w14:paraId="23BEB748" w14:textId="77777777" w:rsidR="003E2FBF" w:rsidRPr="00DB7C3E" w:rsidRDefault="003E2FBF" w:rsidP="003E2FBF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6F19" id="_x0000_s1029" type="#_x0000_t202" style="position:absolute;margin-left:416.2pt;margin-top:196.7pt;width:169.2pt;height:160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" filled="f" stroked="f">
                <v:textbox>
                  <w:txbxContent>
                    <w:p w14:paraId="24C44BA8" w14:textId="77777777" w:rsidR="003E2FBF" w:rsidRPr="00DB7C3E" w:rsidRDefault="003E2FBF" w:rsidP="003E2FBF">
                      <w:pPr>
                        <w:pStyle w:val="Heading1"/>
                      </w:pPr>
                      <w:r>
                        <w:t xml:space="preserve">AI/ML </w:t>
                      </w:r>
                      <w:r w:rsidRPr="00DB7C3E">
                        <w:t>Skills</w:t>
                      </w:r>
                    </w:p>
                    <w:p w14:paraId="19974247" w14:textId="77777777" w:rsidR="003E2FBF" w:rsidRPr="000B296B" w:rsidRDefault="003E2FBF" w:rsidP="004C02EB">
                      <w:pPr>
                        <w:pStyle w:val="Smallspace"/>
                        <w:jc w:val="left"/>
                      </w:pPr>
                    </w:p>
                    <w:p w14:paraId="4079FE36" w14:textId="562184D9" w:rsidR="00D11CED" w:rsidRDefault="00D11CED" w:rsidP="004C02EB">
                      <w:pPr>
                        <w:pStyle w:val="ListBullet2"/>
                        <w:jc w:val="left"/>
                      </w:pPr>
                      <w:r>
                        <w:t>Predictive AI (ML Models)</w:t>
                      </w:r>
                    </w:p>
                    <w:p w14:paraId="5AD653E4" w14:textId="1FA7EB3A" w:rsidR="003E2FBF" w:rsidRDefault="00D11CED" w:rsidP="004C02EB">
                      <w:pPr>
                        <w:pStyle w:val="ListBullet2"/>
                        <w:jc w:val="left"/>
                      </w:pPr>
                      <w:r>
                        <w:t>Generative AI (Open AI)</w:t>
                      </w:r>
                    </w:p>
                    <w:p w14:paraId="5F208EAD" w14:textId="360D6B9F" w:rsidR="00D11CED" w:rsidRPr="000B296B" w:rsidRDefault="00D11CED" w:rsidP="004C02EB">
                      <w:pPr>
                        <w:pStyle w:val="ListBullet2"/>
                        <w:jc w:val="left"/>
                      </w:pPr>
                      <w:r>
                        <w:t xml:space="preserve">Agentic AI </w:t>
                      </w:r>
                      <w:r w:rsidR="00383F81">
                        <w:t>(</w:t>
                      </w:r>
                      <w:r>
                        <w:t>LangChain</w:t>
                      </w:r>
                      <w:r w:rsidR="00383F81">
                        <w:t>)</w:t>
                      </w:r>
                    </w:p>
                    <w:p w14:paraId="7135C738" w14:textId="409DD729" w:rsidR="003E2FBF" w:rsidRPr="000B296B" w:rsidRDefault="00D11CED" w:rsidP="004C02EB">
                      <w:pPr>
                        <w:pStyle w:val="ListBullet2"/>
                        <w:jc w:val="left"/>
                      </w:pPr>
                      <w:r>
                        <w:t>LLMs, RAG, Vector DB</w:t>
                      </w:r>
                    </w:p>
                    <w:p w14:paraId="3728B10C" w14:textId="753C3236" w:rsidR="003E2FBF" w:rsidRPr="000B296B" w:rsidRDefault="00B95BAC" w:rsidP="004C02EB">
                      <w:pPr>
                        <w:pStyle w:val="ListBullet2"/>
                        <w:jc w:val="left"/>
                      </w:pPr>
                      <w:r>
                        <w:t>Python, Fast API</w:t>
                      </w:r>
                      <w:r w:rsidR="00D11CED">
                        <w:t xml:space="preserve">, </w:t>
                      </w:r>
                      <w:r>
                        <w:t>MCP</w:t>
                      </w:r>
                    </w:p>
                    <w:p w14:paraId="0157E37C" w14:textId="29BD13F3" w:rsidR="003E2FBF" w:rsidRDefault="00D11CED" w:rsidP="004C02EB">
                      <w:pPr>
                        <w:pStyle w:val="ListBullet2"/>
                        <w:jc w:val="left"/>
                      </w:pPr>
                      <w:r>
                        <w:t>Streamlit, Chainlit</w:t>
                      </w:r>
                    </w:p>
                    <w:p w14:paraId="5AE64FA5" w14:textId="4068261F" w:rsidR="00B95BAC" w:rsidRDefault="00B95BAC" w:rsidP="004C02EB">
                      <w:pPr>
                        <w:pStyle w:val="ListBullet2"/>
                        <w:jc w:val="left"/>
                      </w:pPr>
                      <w:r>
                        <w:t>Prompt Engineering</w:t>
                      </w:r>
                    </w:p>
                    <w:p w14:paraId="5AA37E66" w14:textId="1AF622DF" w:rsidR="00B95BAC" w:rsidRPr="000B296B" w:rsidRDefault="00B95BAC" w:rsidP="004C02EB">
                      <w:pPr>
                        <w:pStyle w:val="ListBullet2"/>
                        <w:jc w:val="left"/>
                      </w:pPr>
                      <w:r>
                        <w:t>AI Integrations</w:t>
                      </w:r>
                      <w:r w:rsidR="00503AE9">
                        <w:t xml:space="preserve"> into Apps</w:t>
                      </w:r>
                    </w:p>
                    <w:p w14:paraId="23BEB748" w14:textId="77777777" w:rsidR="003E2FBF" w:rsidRPr="00DB7C3E" w:rsidRDefault="003E2FBF" w:rsidP="003E2FBF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33C7FBC" w14:textId="00344089" w:rsidR="00280523" w:rsidRDefault="001A65A4">
      <w:pPr>
        <w:spacing w:after="160" w:line="259" w:lineRule="auto"/>
        <w:jc w:val="left"/>
      </w:pPr>
      <w:r>
        <w:rPr>
          <w:noProof/>
          <w:vertAlign w:val="subscript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54D6482E" wp14:editId="0D83BE14">
                <wp:simplePos x="0" y="0"/>
                <wp:positionH relativeFrom="page">
                  <wp:posOffset>5200015</wp:posOffset>
                </wp:positionH>
                <wp:positionV relativeFrom="margin">
                  <wp:align>top</wp:align>
                </wp:positionV>
                <wp:extent cx="19050" cy="9070340"/>
                <wp:effectExtent l="0" t="0" r="19050" b="35560"/>
                <wp:wrapNone/>
                <wp:docPr id="1596271337" name="Straight Connector 159627133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" cy="907065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48EBD" id="Straight Connector 1596271337" o:spid="_x0000_s1026" alt="&quot;&quot;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margin;mso-height-relative:margin" from="409.45pt,0" to="410.95pt,7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" strokecolor="#737373 [1614]">
                <v:stroke joinstyle="miter"/>
                <w10:wrap anchorx="page" anchory="margin"/>
                <w10:anchorlock/>
              </v:line>
            </w:pict>
          </mc:Fallback>
        </mc:AlternateContent>
      </w:r>
      <w:r w:rsidR="00C254F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1" layoutInCell="1" allowOverlap="1" wp14:anchorId="580999EE" wp14:editId="3B9F95D1">
                <wp:simplePos x="0" y="0"/>
                <wp:positionH relativeFrom="margin">
                  <wp:align>left</wp:align>
                </wp:positionH>
                <wp:positionV relativeFrom="margin">
                  <wp:posOffset>7383145</wp:posOffset>
                </wp:positionV>
                <wp:extent cx="4791710" cy="1407795"/>
                <wp:effectExtent l="0" t="0" r="0" b="1905"/>
                <wp:wrapSquare wrapText="bothSides"/>
                <wp:docPr id="1393428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140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31BC7" w14:textId="7C7F4706" w:rsidR="00C254FF" w:rsidRPr="00DB7C3E" w:rsidRDefault="00C254FF" w:rsidP="00C254FF">
                            <w:pPr>
                              <w:pStyle w:val="Heading1"/>
                            </w:pPr>
                            <w:r>
                              <w:t>Achievements</w:t>
                            </w:r>
                          </w:p>
                          <w:p w14:paraId="661D7596" w14:textId="77777777" w:rsidR="00C254FF" w:rsidRPr="000B296B" w:rsidRDefault="00C254FF" w:rsidP="00C254FF">
                            <w:pPr>
                              <w:pStyle w:val="Smallspace"/>
                            </w:pPr>
                          </w:p>
                          <w:p w14:paraId="1334E299" w14:textId="758D62A0" w:rsidR="00C254FF" w:rsidRPr="000B296B" w:rsidRDefault="00194EAD" w:rsidP="00194EAD">
                            <w:pPr>
                              <w:pStyle w:val="ListBullet2"/>
                              <w:jc w:val="left"/>
                            </w:pPr>
                            <w:r w:rsidRPr="00194EAD">
                              <w:t>Won company-wide Azure cloud technologies hackathon (2018)</w:t>
                            </w:r>
                          </w:p>
                          <w:p w14:paraId="2E633E6C" w14:textId="77777777" w:rsidR="00194EAD" w:rsidRDefault="00194EAD" w:rsidP="00194EAD">
                            <w:pPr>
                              <w:pStyle w:val="ListBullet2"/>
                              <w:jc w:val="left"/>
                            </w:pPr>
                            <w:r w:rsidRPr="00194EAD">
                              <w:t>Runner-up in Azure AI tools hackathon (2019)</w:t>
                            </w:r>
                          </w:p>
                          <w:p w14:paraId="50717BE1" w14:textId="77777777" w:rsidR="00194EAD" w:rsidRDefault="00194EAD" w:rsidP="00194EAD">
                            <w:pPr>
                              <w:pStyle w:val="ListBullet2"/>
                              <w:jc w:val="left"/>
                            </w:pPr>
                            <w:r w:rsidRPr="00194EAD">
                              <w:t>Winner in blockchain and Web3 hackathon (2022)</w:t>
                            </w:r>
                          </w:p>
                          <w:p w14:paraId="6EC96190" w14:textId="77777777" w:rsidR="00194EAD" w:rsidRDefault="00194EAD" w:rsidP="00194EAD">
                            <w:pPr>
                              <w:pStyle w:val="ListBullet2"/>
                              <w:jc w:val="left"/>
                            </w:pPr>
                            <w:r w:rsidRPr="00194EAD">
                              <w:t>Winner in Generative AI hackathon (2024)</w:t>
                            </w:r>
                          </w:p>
                          <w:p w14:paraId="18B1D356" w14:textId="77777777" w:rsidR="00C254FF" w:rsidRPr="00DB7C3E" w:rsidRDefault="00C254FF" w:rsidP="00C254FF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999EE" id="_x0000_s1030" type="#_x0000_t202" style="position:absolute;margin-left:0;margin-top:581.35pt;width:377.3pt;height:110.8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" filled="f" stroked="f">
                <v:textbox>
                  <w:txbxContent>
                    <w:p w14:paraId="46131BC7" w14:textId="7C7F4706" w:rsidR="00C254FF" w:rsidRPr="00DB7C3E" w:rsidRDefault="00C254FF" w:rsidP="00C254FF">
                      <w:pPr>
                        <w:pStyle w:val="Heading1"/>
                      </w:pPr>
                      <w:r>
                        <w:t>Achievements</w:t>
                      </w:r>
                    </w:p>
                    <w:p w14:paraId="661D7596" w14:textId="77777777" w:rsidR="00C254FF" w:rsidRPr="000B296B" w:rsidRDefault="00C254FF" w:rsidP="00C254FF">
                      <w:pPr>
                        <w:pStyle w:val="Smallspace"/>
                      </w:pPr>
                    </w:p>
                    <w:p w14:paraId="1334E299" w14:textId="758D62A0" w:rsidR="00C254FF" w:rsidRPr="000B296B" w:rsidRDefault="00194EAD" w:rsidP="00194EAD">
                      <w:pPr>
                        <w:pStyle w:val="ListBullet2"/>
                        <w:jc w:val="left"/>
                      </w:pPr>
                      <w:r w:rsidRPr="00194EAD">
                        <w:t>Won company-wide Azure cloud technologies hackathon (2018)</w:t>
                      </w:r>
                    </w:p>
                    <w:p w14:paraId="2E633E6C" w14:textId="77777777" w:rsidR="00194EAD" w:rsidRDefault="00194EAD" w:rsidP="00194EAD">
                      <w:pPr>
                        <w:pStyle w:val="ListBullet2"/>
                        <w:jc w:val="left"/>
                      </w:pPr>
                      <w:r w:rsidRPr="00194EAD">
                        <w:t>Runner-up in Azure AI tools hackathon (2019)</w:t>
                      </w:r>
                    </w:p>
                    <w:p w14:paraId="50717BE1" w14:textId="77777777" w:rsidR="00194EAD" w:rsidRDefault="00194EAD" w:rsidP="00194EAD">
                      <w:pPr>
                        <w:pStyle w:val="ListBullet2"/>
                        <w:jc w:val="left"/>
                      </w:pPr>
                      <w:r w:rsidRPr="00194EAD">
                        <w:t>Winner in blockchain and Web3 hackathon (2022)</w:t>
                      </w:r>
                    </w:p>
                    <w:p w14:paraId="6EC96190" w14:textId="77777777" w:rsidR="00194EAD" w:rsidRDefault="00194EAD" w:rsidP="00194EAD">
                      <w:pPr>
                        <w:pStyle w:val="ListBullet2"/>
                        <w:jc w:val="left"/>
                      </w:pPr>
                      <w:r w:rsidRPr="00194EAD">
                        <w:t>Winner in Generative AI hackathon (2024)</w:t>
                      </w:r>
                    </w:p>
                    <w:p w14:paraId="18B1D356" w14:textId="77777777" w:rsidR="00C254FF" w:rsidRPr="00DB7C3E" w:rsidRDefault="00C254FF" w:rsidP="00C254FF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142C6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1" layoutInCell="1" allowOverlap="1" wp14:anchorId="4C1A4176" wp14:editId="2079A848">
                <wp:simplePos x="0" y="0"/>
                <wp:positionH relativeFrom="margin">
                  <wp:align>left</wp:align>
                </wp:positionH>
                <wp:positionV relativeFrom="margin">
                  <wp:posOffset>5293360</wp:posOffset>
                </wp:positionV>
                <wp:extent cx="4688840" cy="1945640"/>
                <wp:effectExtent l="0" t="0" r="0" b="0"/>
                <wp:wrapSquare wrapText="bothSides"/>
                <wp:docPr id="1342947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1946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D34C9" w14:textId="77777777" w:rsidR="00142C6B" w:rsidRPr="000B296B" w:rsidRDefault="00142C6B" w:rsidP="00142C6B">
                            <w:pPr>
                              <w:pStyle w:val="Heading1"/>
                            </w:pPr>
                            <w:r w:rsidRPr="000B296B">
                              <w:t>Professional Development</w:t>
                            </w:r>
                          </w:p>
                          <w:p w14:paraId="2F6EDE5C" w14:textId="77777777" w:rsidR="00142C6B" w:rsidRPr="000B296B" w:rsidRDefault="00142C6B" w:rsidP="00142C6B">
                            <w:pPr>
                              <w:pStyle w:val="Smallspace"/>
                            </w:pPr>
                          </w:p>
                          <w:p w14:paraId="4B553302" w14:textId="77777777" w:rsidR="00142C6B" w:rsidRPr="005D242F" w:rsidRDefault="00142C6B" w:rsidP="003D4B45">
                            <w:pPr>
                              <w:jc w:val="left"/>
                              <w:rPr>
                                <w:b/>
                                <w:bCs/>
                                <w:iCs/>
                              </w:rPr>
                            </w:pPr>
                            <w:r w:rsidRPr="005D242F">
                              <w:rPr>
                                <w:b/>
                                <w:bCs/>
                                <w:iCs/>
                              </w:rPr>
                              <w:t>AI-powered Python Applications: Using Agentic Frameworks</w:t>
                            </w:r>
                          </w:p>
                          <w:p w14:paraId="1E92A76D" w14:textId="77777777" w:rsidR="00142C6B" w:rsidRPr="000B296B" w:rsidRDefault="00142C6B" w:rsidP="003D4B45">
                            <w:pPr>
                              <w:jc w:val="left"/>
                            </w:pPr>
                            <w:r>
                              <w:t>Pluralsight</w:t>
                            </w:r>
                            <w:r w:rsidRPr="000B296B">
                              <w:t xml:space="preserve">, </w:t>
                            </w:r>
                            <w:r>
                              <w:t xml:space="preserve">Skills, </w:t>
                            </w:r>
                            <w:r w:rsidRPr="000B296B">
                              <w:t>20</w:t>
                            </w:r>
                            <w:r>
                              <w:t>25</w:t>
                            </w:r>
                          </w:p>
                          <w:p w14:paraId="7B2DAFF3" w14:textId="77777777" w:rsidR="00142C6B" w:rsidRPr="000B296B" w:rsidRDefault="00142C6B" w:rsidP="003D4B45">
                            <w:pPr>
                              <w:pStyle w:val="Smallspace"/>
                              <w:jc w:val="left"/>
                            </w:pPr>
                          </w:p>
                          <w:p w14:paraId="22C3F5B0" w14:textId="77777777" w:rsidR="00142C6B" w:rsidRDefault="00142C6B" w:rsidP="003D4B45">
                            <w:pPr>
                              <w:jc w:val="left"/>
                              <w:rPr>
                                <w:rStyle w:val="Emphasis"/>
                              </w:rPr>
                            </w:pPr>
                            <w:r w:rsidRPr="000647F3">
                              <w:rPr>
                                <w:rStyle w:val="Emphasis"/>
                              </w:rPr>
                              <w:t>AI-powered Python Applications: Building APIs for Generative AI Models</w:t>
                            </w:r>
                          </w:p>
                          <w:p w14:paraId="6D8A348D" w14:textId="77777777" w:rsidR="003D4B45" w:rsidRDefault="00142C6B" w:rsidP="003D4B45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t>Pluralsight</w:t>
                            </w:r>
                            <w:r w:rsidRPr="000B296B">
                              <w:t xml:space="preserve">, </w:t>
                            </w:r>
                            <w:r>
                              <w:t xml:space="preserve">Skills, </w:t>
                            </w:r>
                            <w:r w:rsidRPr="000B296B">
                              <w:t>20</w:t>
                            </w:r>
                            <w:r>
                              <w:t>25</w:t>
                            </w:r>
                            <w:r w:rsidR="003D4B45">
                              <w:br/>
                            </w:r>
                          </w:p>
                          <w:p w14:paraId="52B536E1" w14:textId="4FE70A7D" w:rsidR="00142C6B" w:rsidRDefault="003D4B45" w:rsidP="003D4B45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3D4B45">
                              <w:rPr>
                                <w:b/>
                                <w:bCs/>
                              </w:rPr>
                              <w:t>GitHub Actions: The Big Picture</w:t>
                            </w:r>
                          </w:p>
                          <w:p w14:paraId="459D8B44" w14:textId="47F47E74" w:rsidR="003D4B45" w:rsidRDefault="003D4B45" w:rsidP="003D4B45">
                            <w:pPr>
                              <w:jc w:val="left"/>
                            </w:pPr>
                            <w:r>
                              <w:t>Pluralsight</w:t>
                            </w:r>
                            <w:r w:rsidRPr="000B296B">
                              <w:t xml:space="preserve">, </w:t>
                            </w:r>
                            <w:r>
                              <w:t xml:space="preserve">Skills, </w:t>
                            </w:r>
                            <w:r w:rsidRPr="000B296B">
                              <w:t>20</w:t>
                            </w:r>
                            <w:r>
                              <w:t>25</w:t>
                            </w:r>
                          </w:p>
                          <w:p w14:paraId="0D073CB1" w14:textId="77777777" w:rsidR="00142C6B" w:rsidRDefault="00142C6B" w:rsidP="00142C6B"/>
                          <w:p w14:paraId="69B01BCE" w14:textId="77777777" w:rsidR="00142C6B" w:rsidRDefault="00142C6B" w:rsidP="00142C6B"/>
                          <w:p w14:paraId="24278EF2" w14:textId="77777777" w:rsidR="00142C6B" w:rsidRDefault="00142C6B" w:rsidP="00142C6B"/>
                          <w:p w14:paraId="1CA39CFA" w14:textId="77777777" w:rsidR="00142C6B" w:rsidRDefault="00142C6B" w:rsidP="00142C6B"/>
                          <w:p w14:paraId="4BC9EC1A" w14:textId="77777777" w:rsidR="00142C6B" w:rsidRDefault="00142C6B" w:rsidP="00142C6B"/>
                          <w:p w14:paraId="1C736DA6" w14:textId="77777777" w:rsidR="00142C6B" w:rsidRDefault="00142C6B" w:rsidP="00142C6B"/>
                          <w:p w14:paraId="134248BB" w14:textId="77777777" w:rsidR="00142C6B" w:rsidRDefault="00142C6B" w:rsidP="00142C6B"/>
                          <w:p w14:paraId="70ECF616" w14:textId="77777777" w:rsidR="00142C6B" w:rsidRDefault="00142C6B" w:rsidP="00142C6B"/>
                          <w:p w14:paraId="4DA9A71F" w14:textId="77777777" w:rsidR="00142C6B" w:rsidRDefault="00142C6B" w:rsidP="00142C6B"/>
                          <w:p w14:paraId="007D374B" w14:textId="77777777" w:rsidR="00142C6B" w:rsidRDefault="00142C6B" w:rsidP="00142C6B"/>
                          <w:p w14:paraId="5EBEE25B" w14:textId="77777777" w:rsidR="00142C6B" w:rsidRDefault="00142C6B" w:rsidP="00142C6B"/>
                          <w:p w14:paraId="5BFE9A0B" w14:textId="77777777" w:rsidR="00142C6B" w:rsidRDefault="00142C6B" w:rsidP="00142C6B"/>
                          <w:p w14:paraId="51688D42" w14:textId="77777777" w:rsidR="00142C6B" w:rsidRDefault="00142C6B" w:rsidP="00142C6B"/>
                          <w:p w14:paraId="33000115" w14:textId="77777777" w:rsidR="00142C6B" w:rsidRPr="000B296B" w:rsidRDefault="00142C6B" w:rsidP="00142C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4176" id="_x0000_s1031" type="#_x0000_t202" style="position:absolute;margin-left:0;margin-top:416.8pt;width:369.2pt;height:153.2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" filled="f" stroked="f">
                <v:textbox>
                  <w:txbxContent>
                    <w:p w14:paraId="64CD34C9" w14:textId="77777777" w:rsidR="00142C6B" w:rsidRPr="000B296B" w:rsidRDefault="00142C6B" w:rsidP="00142C6B">
                      <w:pPr>
                        <w:pStyle w:val="Heading1"/>
                      </w:pPr>
                      <w:r w:rsidRPr="000B296B">
                        <w:t>Professional Development</w:t>
                      </w:r>
                    </w:p>
                    <w:p w14:paraId="2F6EDE5C" w14:textId="77777777" w:rsidR="00142C6B" w:rsidRPr="000B296B" w:rsidRDefault="00142C6B" w:rsidP="00142C6B">
                      <w:pPr>
                        <w:pStyle w:val="Smallspace"/>
                      </w:pPr>
                    </w:p>
                    <w:p w14:paraId="4B553302" w14:textId="77777777" w:rsidR="00142C6B" w:rsidRPr="005D242F" w:rsidRDefault="00142C6B" w:rsidP="003D4B45">
                      <w:pPr>
                        <w:jc w:val="left"/>
                        <w:rPr>
                          <w:b/>
                          <w:bCs/>
                          <w:iCs/>
                        </w:rPr>
                      </w:pPr>
                      <w:r w:rsidRPr="005D242F">
                        <w:rPr>
                          <w:b/>
                          <w:bCs/>
                          <w:iCs/>
                        </w:rPr>
                        <w:t>AI-powered Python Applications: Using Agentic Frameworks</w:t>
                      </w:r>
                    </w:p>
                    <w:p w14:paraId="1E92A76D" w14:textId="77777777" w:rsidR="00142C6B" w:rsidRPr="000B296B" w:rsidRDefault="00142C6B" w:rsidP="003D4B45">
                      <w:pPr>
                        <w:jc w:val="left"/>
                      </w:pPr>
                      <w:r>
                        <w:t>Pluralsight</w:t>
                      </w:r>
                      <w:r w:rsidRPr="000B296B">
                        <w:t xml:space="preserve">, </w:t>
                      </w:r>
                      <w:r>
                        <w:t xml:space="preserve">Skills, </w:t>
                      </w:r>
                      <w:r w:rsidRPr="000B296B">
                        <w:t>20</w:t>
                      </w:r>
                      <w:r>
                        <w:t>25</w:t>
                      </w:r>
                    </w:p>
                    <w:p w14:paraId="7B2DAFF3" w14:textId="77777777" w:rsidR="00142C6B" w:rsidRPr="000B296B" w:rsidRDefault="00142C6B" w:rsidP="003D4B45">
                      <w:pPr>
                        <w:pStyle w:val="Smallspace"/>
                        <w:jc w:val="left"/>
                      </w:pPr>
                    </w:p>
                    <w:p w14:paraId="22C3F5B0" w14:textId="77777777" w:rsidR="00142C6B" w:rsidRDefault="00142C6B" w:rsidP="003D4B45">
                      <w:pPr>
                        <w:jc w:val="left"/>
                        <w:rPr>
                          <w:rStyle w:val="Emphasis"/>
                        </w:rPr>
                      </w:pPr>
                      <w:r w:rsidRPr="000647F3">
                        <w:rPr>
                          <w:rStyle w:val="Emphasis"/>
                        </w:rPr>
                        <w:t>AI-powered Python Applications: Building APIs for Generative AI Models</w:t>
                      </w:r>
                    </w:p>
                    <w:p w14:paraId="6D8A348D" w14:textId="77777777" w:rsidR="003D4B45" w:rsidRDefault="00142C6B" w:rsidP="003D4B45">
                      <w:pPr>
                        <w:jc w:val="left"/>
                        <w:rPr>
                          <w:b/>
                          <w:bCs/>
                        </w:rPr>
                      </w:pPr>
                      <w:r>
                        <w:t>Pluralsight</w:t>
                      </w:r>
                      <w:r w:rsidRPr="000B296B">
                        <w:t xml:space="preserve">, </w:t>
                      </w:r>
                      <w:r>
                        <w:t xml:space="preserve">Skills, </w:t>
                      </w:r>
                      <w:r w:rsidRPr="000B296B">
                        <w:t>20</w:t>
                      </w:r>
                      <w:r>
                        <w:t>25</w:t>
                      </w:r>
                      <w:r w:rsidR="003D4B45">
                        <w:br/>
                      </w:r>
                    </w:p>
                    <w:p w14:paraId="52B536E1" w14:textId="4FE70A7D" w:rsidR="00142C6B" w:rsidRDefault="003D4B45" w:rsidP="003D4B45">
                      <w:pPr>
                        <w:jc w:val="left"/>
                        <w:rPr>
                          <w:b/>
                          <w:bCs/>
                        </w:rPr>
                      </w:pPr>
                      <w:r w:rsidRPr="003D4B45">
                        <w:rPr>
                          <w:b/>
                          <w:bCs/>
                        </w:rPr>
                        <w:t>GitHub Actions: The Big Picture</w:t>
                      </w:r>
                    </w:p>
                    <w:p w14:paraId="459D8B44" w14:textId="47F47E74" w:rsidR="003D4B45" w:rsidRDefault="003D4B45" w:rsidP="003D4B45">
                      <w:pPr>
                        <w:jc w:val="left"/>
                      </w:pPr>
                      <w:r>
                        <w:t>Pluralsight</w:t>
                      </w:r>
                      <w:r w:rsidRPr="000B296B">
                        <w:t xml:space="preserve">, </w:t>
                      </w:r>
                      <w:r>
                        <w:t xml:space="preserve">Skills, </w:t>
                      </w:r>
                      <w:r w:rsidRPr="000B296B">
                        <w:t>20</w:t>
                      </w:r>
                      <w:r>
                        <w:t>25</w:t>
                      </w:r>
                    </w:p>
                    <w:p w14:paraId="0D073CB1" w14:textId="77777777" w:rsidR="00142C6B" w:rsidRDefault="00142C6B" w:rsidP="00142C6B"/>
                    <w:p w14:paraId="69B01BCE" w14:textId="77777777" w:rsidR="00142C6B" w:rsidRDefault="00142C6B" w:rsidP="00142C6B"/>
                    <w:p w14:paraId="24278EF2" w14:textId="77777777" w:rsidR="00142C6B" w:rsidRDefault="00142C6B" w:rsidP="00142C6B"/>
                    <w:p w14:paraId="1CA39CFA" w14:textId="77777777" w:rsidR="00142C6B" w:rsidRDefault="00142C6B" w:rsidP="00142C6B"/>
                    <w:p w14:paraId="4BC9EC1A" w14:textId="77777777" w:rsidR="00142C6B" w:rsidRDefault="00142C6B" w:rsidP="00142C6B"/>
                    <w:p w14:paraId="1C736DA6" w14:textId="77777777" w:rsidR="00142C6B" w:rsidRDefault="00142C6B" w:rsidP="00142C6B"/>
                    <w:p w14:paraId="134248BB" w14:textId="77777777" w:rsidR="00142C6B" w:rsidRDefault="00142C6B" w:rsidP="00142C6B"/>
                    <w:p w14:paraId="70ECF616" w14:textId="77777777" w:rsidR="00142C6B" w:rsidRDefault="00142C6B" w:rsidP="00142C6B"/>
                    <w:p w14:paraId="4DA9A71F" w14:textId="77777777" w:rsidR="00142C6B" w:rsidRDefault="00142C6B" w:rsidP="00142C6B"/>
                    <w:p w14:paraId="007D374B" w14:textId="77777777" w:rsidR="00142C6B" w:rsidRDefault="00142C6B" w:rsidP="00142C6B"/>
                    <w:p w14:paraId="5EBEE25B" w14:textId="77777777" w:rsidR="00142C6B" w:rsidRDefault="00142C6B" w:rsidP="00142C6B"/>
                    <w:p w14:paraId="5BFE9A0B" w14:textId="77777777" w:rsidR="00142C6B" w:rsidRDefault="00142C6B" w:rsidP="00142C6B"/>
                    <w:p w14:paraId="51688D42" w14:textId="77777777" w:rsidR="00142C6B" w:rsidRDefault="00142C6B" w:rsidP="00142C6B"/>
                    <w:p w14:paraId="33000115" w14:textId="77777777" w:rsidR="00142C6B" w:rsidRPr="000B296B" w:rsidRDefault="00142C6B" w:rsidP="00142C6B"/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3E2FB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1" layoutInCell="1" allowOverlap="1" wp14:anchorId="74C7BBBD" wp14:editId="332555CA">
                <wp:simplePos x="0" y="0"/>
                <wp:positionH relativeFrom="page">
                  <wp:posOffset>5279390</wp:posOffset>
                </wp:positionH>
                <wp:positionV relativeFrom="page">
                  <wp:posOffset>4807585</wp:posOffset>
                </wp:positionV>
                <wp:extent cx="2130425" cy="212217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212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9AE6B" w14:textId="77777777" w:rsidR="003E2FBF" w:rsidRPr="00DB7C3E" w:rsidRDefault="003E2FBF" w:rsidP="003E2FB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29B53110" w14:textId="77777777" w:rsidR="003E2FBF" w:rsidRPr="000B296B" w:rsidRDefault="003E2FBF" w:rsidP="003E2FBF">
                            <w:pPr>
                              <w:pStyle w:val="Smallspace"/>
                            </w:pPr>
                          </w:p>
                          <w:p w14:paraId="272805C3" w14:textId="77777777" w:rsidR="003E2FBF" w:rsidRPr="0065772F" w:rsidRDefault="003E2FBF" w:rsidP="003E2FB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M.C.A </w:t>
                            </w:r>
                          </w:p>
                          <w:p w14:paraId="4571C03D" w14:textId="77777777" w:rsidR="003E2FBF" w:rsidRDefault="003E2FBF" w:rsidP="003E2FBF">
                            <w:r>
                              <w:t xml:space="preserve">Vels </w:t>
                            </w:r>
                            <w:r w:rsidRPr="00DB7C3E">
                              <w:t>College</w:t>
                            </w:r>
                            <w:r>
                              <w:t xml:space="preserve"> Of Science</w:t>
                            </w:r>
                            <w:r w:rsidRPr="00DB7C3E">
                              <w:t xml:space="preserve">, </w:t>
                            </w:r>
                          </w:p>
                          <w:p w14:paraId="37E8B90E" w14:textId="77777777" w:rsidR="003E2FBF" w:rsidRDefault="003E2FBF" w:rsidP="003E2FBF">
                            <w:r w:rsidRPr="00DB7C3E">
                              <w:t>University</w:t>
                            </w:r>
                            <w:r>
                              <w:t xml:space="preserve"> Of Madras,</w:t>
                            </w:r>
                          </w:p>
                          <w:p w14:paraId="76102034" w14:textId="77777777" w:rsidR="003E2FBF" w:rsidRPr="00DB7C3E" w:rsidRDefault="003E2FBF" w:rsidP="003E2FBF">
                            <w:r>
                              <w:t>Chennai – 2007 - 2010</w:t>
                            </w:r>
                          </w:p>
                          <w:p w14:paraId="63B06E17" w14:textId="77777777" w:rsidR="003E2FBF" w:rsidRDefault="003E2FBF" w:rsidP="003E2FBF">
                            <w:pPr>
                              <w:rPr>
                                <w:rStyle w:val="Emphasis"/>
                              </w:rPr>
                            </w:pPr>
                          </w:p>
                          <w:p w14:paraId="027C444C" w14:textId="77777777" w:rsidR="003E2FBF" w:rsidRPr="0065772F" w:rsidRDefault="003E2FBF" w:rsidP="003E2FB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B.Sc.</w:t>
                            </w:r>
                          </w:p>
                          <w:p w14:paraId="7454C636" w14:textId="77777777" w:rsidR="003E2FBF" w:rsidRDefault="003E2FBF" w:rsidP="003E2FBF">
                            <w:r>
                              <w:t>Sri Y.N College</w:t>
                            </w:r>
                            <w:r w:rsidRPr="00DB7C3E">
                              <w:t xml:space="preserve">, </w:t>
                            </w:r>
                            <w:r>
                              <w:t>Narsapur,</w:t>
                            </w:r>
                          </w:p>
                          <w:p w14:paraId="73450512" w14:textId="77777777" w:rsidR="003E2FBF" w:rsidRPr="00DB7C3E" w:rsidRDefault="003E2FBF" w:rsidP="003E2FBF">
                            <w:r>
                              <w:t xml:space="preserve">Andhra </w:t>
                            </w:r>
                            <w:r w:rsidRPr="00DB7C3E">
                              <w:t>University</w:t>
                            </w:r>
                            <w:r>
                              <w:t>,</w:t>
                            </w:r>
                          </w:p>
                          <w:p w14:paraId="39E07342" w14:textId="77777777" w:rsidR="003E2FBF" w:rsidRPr="00DB7C3E" w:rsidRDefault="003E2FBF" w:rsidP="003E2FBF">
                            <w:r>
                              <w:t>Visakhapatnam - 2004 -2007</w:t>
                            </w:r>
                          </w:p>
                          <w:p w14:paraId="72B27E38" w14:textId="77777777" w:rsidR="003E2FBF" w:rsidRPr="00DB7C3E" w:rsidRDefault="003E2FBF" w:rsidP="003E2FBF">
                            <w:pPr>
                              <w:pStyle w:val="Smallspac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7BBBD" id="_x0000_s1032" type="#_x0000_t202" style="position:absolute;margin-left:415.7pt;margin-top:378.55pt;width:167.75pt;height:167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" filled="f" stroked="f">
                <v:textbox>
                  <w:txbxContent>
                    <w:p w14:paraId="5449AE6B" w14:textId="77777777" w:rsidR="003E2FBF" w:rsidRPr="00DB7C3E" w:rsidRDefault="003E2FBF" w:rsidP="003E2FB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29B53110" w14:textId="77777777" w:rsidR="003E2FBF" w:rsidRPr="000B296B" w:rsidRDefault="003E2FBF" w:rsidP="003E2FBF">
                      <w:pPr>
                        <w:pStyle w:val="Smallspace"/>
                      </w:pPr>
                    </w:p>
                    <w:p w14:paraId="272805C3" w14:textId="77777777" w:rsidR="003E2FBF" w:rsidRPr="0065772F" w:rsidRDefault="003E2FBF" w:rsidP="003E2FB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M.C.A </w:t>
                      </w:r>
                    </w:p>
                    <w:p w14:paraId="4571C03D" w14:textId="77777777" w:rsidR="003E2FBF" w:rsidRDefault="003E2FBF" w:rsidP="003E2FBF">
                      <w:r>
                        <w:t xml:space="preserve">Vels </w:t>
                      </w:r>
                      <w:r w:rsidRPr="00DB7C3E">
                        <w:t>College</w:t>
                      </w:r>
                      <w:r>
                        <w:t xml:space="preserve"> Of Science</w:t>
                      </w:r>
                      <w:r w:rsidRPr="00DB7C3E">
                        <w:t xml:space="preserve">, </w:t>
                      </w:r>
                    </w:p>
                    <w:p w14:paraId="37E8B90E" w14:textId="77777777" w:rsidR="003E2FBF" w:rsidRDefault="003E2FBF" w:rsidP="003E2FBF">
                      <w:r w:rsidRPr="00DB7C3E">
                        <w:t>University</w:t>
                      </w:r>
                      <w:r>
                        <w:t xml:space="preserve"> Of Madras,</w:t>
                      </w:r>
                    </w:p>
                    <w:p w14:paraId="76102034" w14:textId="77777777" w:rsidR="003E2FBF" w:rsidRPr="00DB7C3E" w:rsidRDefault="003E2FBF" w:rsidP="003E2FBF">
                      <w:r>
                        <w:t>Chennai – 2007 - 2010</w:t>
                      </w:r>
                    </w:p>
                    <w:p w14:paraId="63B06E17" w14:textId="77777777" w:rsidR="003E2FBF" w:rsidRDefault="003E2FBF" w:rsidP="003E2FBF">
                      <w:pPr>
                        <w:rPr>
                          <w:rStyle w:val="Emphasis"/>
                        </w:rPr>
                      </w:pPr>
                    </w:p>
                    <w:p w14:paraId="027C444C" w14:textId="77777777" w:rsidR="003E2FBF" w:rsidRPr="0065772F" w:rsidRDefault="003E2FBF" w:rsidP="003E2FB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B.Sc.</w:t>
                      </w:r>
                    </w:p>
                    <w:p w14:paraId="7454C636" w14:textId="77777777" w:rsidR="003E2FBF" w:rsidRDefault="003E2FBF" w:rsidP="003E2FBF">
                      <w:r>
                        <w:t>Sri Y.N College</w:t>
                      </w:r>
                      <w:r w:rsidRPr="00DB7C3E">
                        <w:t xml:space="preserve">, </w:t>
                      </w:r>
                      <w:r>
                        <w:t>Narsapur,</w:t>
                      </w:r>
                    </w:p>
                    <w:p w14:paraId="73450512" w14:textId="77777777" w:rsidR="003E2FBF" w:rsidRPr="00DB7C3E" w:rsidRDefault="003E2FBF" w:rsidP="003E2FBF">
                      <w:r>
                        <w:t xml:space="preserve">Andhra </w:t>
                      </w:r>
                      <w:r w:rsidRPr="00DB7C3E">
                        <w:t>University</w:t>
                      </w:r>
                      <w:r>
                        <w:t>,</w:t>
                      </w:r>
                    </w:p>
                    <w:p w14:paraId="39E07342" w14:textId="77777777" w:rsidR="003E2FBF" w:rsidRPr="00DB7C3E" w:rsidRDefault="003E2FBF" w:rsidP="003E2FBF">
                      <w:r>
                        <w:t>Visakhapatnam - 2004 -2007</w:t>
                      </w:r>
                    </w:p>
                    <w:p w14:paraId="72B27E38" w14:textId="77777777" w:rsidR="003E2FBF" w:rsidRPr="00DB7C3E" w:rsidRDefault="003E2FBF" w:rsidP="003E2FBF">
                      <w:pPr>
                        <w:pStyle w:val="Smallspace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9305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1" layoutInCell="1" allowOverlap="1" wp14:anchorId="5E431433" wp14:editId="4DACD1A4">
                <wp:simplePos x="0" y="0"/>
                <wp:positionH relativeFrom="page">
                  <wp:posOffset>5329555</wp:posOffset>
                </wp:positionH>
                <wp:positionV relativeFrom="page">
                  <wp:posOffset>493395</wp:posOffset>
                </wp:positionV>
                <wp:extent cx="2058035" cy="2405380"/>
                <wp:effectExtent l="0" t="0" r="0" b="0"/>
                <wp:wrapSquare wrapText="bothSides"/>
                <wp:docPr id="1199219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2405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B078" w14:textId="43283618" w:rsidR="00C24B58" w:rsidRPr="00436397" w:rsidRDefault="00C24B58" w:rsidP="00C24B58">
                            <w:pPr>
                              <w:pStyle w:val="ListBullet2"/>
                              <w:spacing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DevOps &amp;</w:t>
                            </w:r>
                            <w:r w:rsidRPr="0043639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CI/CD</w:t>
                            </w:r>
                          </w:p>
                          <w:p w14:paraId="5F6AED52" w14:textId="6C3C8E0F" w:rsidR="00493056" w:rsidRDefault="00031972" w:rsidP="00031972">
                            <w:pPr>
                              <w:ind w:left="360"/>
                              <w:jc w:val="left"/>
                            </w:pPr>
                            <w:r w:rsidRPr="00031972">
                              <w:t>Jenkins</w:t>
                            </w:r>
                            <w:r>
                              <w:t xml:space="preserve"> GitHub Actions</w:t>
                            </w:r>
                            <w:r w:rsidRPr="00031972">
                              <w:t xml:space="preserve">, Terraform, </w:t>
                            </w:r>
                            <w:r w:rsidR="00AB761A" w:rsidRPr="00031972">
                              <w:t>Helm</w:t>
                            </w:r>
                            <w:r w:rsidR="00AB761A">
                              <w:t>, Ansible,</w:t>
                            </w:r>
                            <w:r w:rsidR="00AB761A" w:rsidRPr="00AB761A">
                              <w:rPr>
                                <w:rFonts w:ascii="CIDFont+F2" w:hAnsi="CIDFont+F2" w:cs="CIDFont+F2"/>
                                <w:color w:val="auto"/>
                                <w:position w:val="0"/>
                                <w:szCs w:val="22"/>
                              </w:rPr>
                              <w:t xml:space="preserve"> </w:t>
                            </w:r>
                            <w:r w:rsidR="00AB761A" w:rsidRPr="00AB761A">
                              <w:t>Splunk</w:t>
                            </w:r>
                          </w:p>
                          <w:p w14:paraId="19240668" w14:textId="77777777" w:rsidR="009B5EDE" w:rsidRDefault="009B5EDE" w:rsidP="00031972">
                            <w:pPr>
                              <w:ind w:left="360"/>
                              <w:jc w:val="left"/>
                            </w:pPr>
                          </w:p>
                          <w:p w14:paraId="38C37A9E" w14:textId="3271824E" w:rsidR="009B5EDE" w:rsidRPr="00436397" w:rsidRDefault="009B5EDE" w:rsidP="009B5EDE">
                            <w:pPr>
                              <w:pStyle w:val="ListBullet2"/>
                              <w:spacing w:line="276" w:lineRule="auto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 w:rsidRPr="009B5EDE">
                              <w:rPr>
                                <w:b/>
                                <w:bCs/>
                              </w:rPr>
                              <w:t>IT Troubleshoo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bCs/>
                              </w:rPr>
                              <w:t>ti</w:t>
                            </w:r>
                            <w:r w:rsidRPr="009B5EDE">
                              <w:rPr>
                                <w:b/>
                                <w:bCs/>
                              </w:rPr>
                              <w:t>ng Skills</w:t>
                            </w:r>
                          </w:p>
                          <w:p w14:paraId="70764D8B" w14:textId="0EE5BA7F" w:rsidR="009B5EDE" w:rsidRDefault="009B5EDE" w:rsidP="00031972">
                            <w:pPr>
                              <w:ind w:left="360"/>
                              <w:jc w:val="left"/>
                            </w:pPr>
                            <w:r w:rsidRPr="009B5EDE">
                              <w:t>Applica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ti</w:t>
                            </w:r>
                            <w:r w:rsidRPr="009B5EDE">
                              <w:t xml:space="preserve">on performance </w:t>
                            </w:r>
                          </w:p>
                          <w:p w14:paraId="7F97B2C4" w14:textId="15C11BDF" w:rsidR="009B5EDE" w:rsidRDefault="009B5EDE" w:rsidP="00031972">
                            <w:pPr>
                              <w:ind w:left="360"/>
                              <w:jc w:val="left"/>
                            </w:pPr>
                            <w:r>
                              <w:t>A</w:t>
                            </w:r>
                            <w:r w:rsidRPr="009B5EDE">
                              <w:t xml:space="preserve">nalyzing </w:t>
                            </w:r>
                            <w:r>
                              <w:t>Network</w:t>
                            </w:r>
                            <w:r w:rsidRPr="009B5EDE">
                              <w:t xml:space="preserve"> </w:t>
                            </w:r>
                            <w:r>
                              <w:t>I</w:t>
                            </w:r>
                            <w:r w:rsidRPr="009B5EDE">
                              <w:t>ssues</w:t>
                            </w:r>
                          </w:p>
                          <w:p w14:paraId="1F3B466D" w14:textId="10FE9E00" w:rsidR="009B5EDE" w:rsidRDefault="009B5EDE" w:rsidP="009B5EDE">
                            <w:pPr>
                              <w:ind w:left="360"/>
                              <w:jc w:val="left"/>
                            </w:pPr>
                            <w:r w:rsidRPr="009B5EDE">
                              <w:t>System</w:t>
                            </w:r>
                            <w:r>
                              <w:t xml:space="preserve"> </w:t>
                            </w:r>
                            <w:r w:rsidRPr="009B5EDE">
                              <w:t>integra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ti</w:t>
                            </w:r>
                            <w:r w:rsidRPr="009B5EDE">
                              <w:t>on issues</w:t>
                            </w:r>
                          </w:p>
                          <w:p w14:paraId="7920B033" w14:textId="39E2BDF1" w:rsidR="009B5EDE" w:rsidRDefault="009B5EDE" w:rsidP="009B5EDE">
                            <w:pPr>
                              <w:ind w:left="360"/>
                              <w:jc w:val="left"/>
                            </w:pPr>
                            <w:r w:rsidRPr="009B5EDE">
                              <w:t>JVM troubleshoo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ti</w:t>
                            </w:r>
                            <w:r w:rsidRPr="009B5EDE">
                              <w:t>ng</w:t>
                            </w:r>
                          </w:p>
                          <w:p w14:paraId="1ADA1C9E" w14:textId="12966203" w:rsidR="009B5EDE" w:rsidRDefault="009B5EDE" w:rsidP="009B5EDE">
                            <w:pPr>
                              <w:ind w:left="360"/>
                              <w:jc w:val="left"/>
                            </w:pPr>
                            <w:r>
                              <w:t>Analyze Heap Dumps</w:t>
                            </w:r>
                          </w:p>
                          <w:p w14:paraId="64D080F8" w14:textId="77777777" w:rsidR="009B5EDE" w:rsidRDefault="009B5EDE" w:rsidP="00031972">
                            <w:pPr>
                              <w:ind w:left="360"/>
                              <w:jc w:val="left"/>
                            </w:pPr>
                          </w:p>
                          <w:p w14:paraId="48A7B975" w14:textId="77777777" w:rsidR="009B5EDE" w:rsidRDefault="009B5EDE" w:rsidP="00031972">
                            <w:pPr>
                              <w:ind w:left="360"/>
                              <w:jc w:val="left"/>
                            </w:pPr>
                          </w:p>
                          <w:p w14:paraId="5CDB2950" w14:textId="77777777" w:rsidR="009B5EDE" w:rsidRPr="00DB7C3E" w:rsidRDefault="009B5EDE" w:rsidP="00031972">
                            <w:pPr>
                              <w:ind w:left="360"/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31433" id="_x0000_s1033" type="#_x0000_t202" style="position:absolute;margin-left:419.65pt;margin-top:38.85pt;width:162.05pt;height:18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" filled="f" stroked="f">
                <v:textbox>
                  <w:txbxContent>
                    <w:p w14:paraId="1C62B078" w14:textId="43283618" w:rsidR="00C24B58" w:rsidRPr="00436397" w:rsidRDefault="00C24B58" w:rsidP="00C24B58">
                      <w:pPr>
                        <w:pStyle w:val="ListBullet2"/>
                        <w:spacing w:line="276" w:lineRule="auto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DevOps &amp;</w:t>
                      </w:r>
                      <w:r w:rsidRPr="00436397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CI/CD</w:t>
                      </w:r>
                    </w:p>
                    <w:p w14:paraId="5F6AED52" w14:textId="6C3C8E0F" w:rsidR="00493056" w:rsidRDefault="00031972" w:rsidP="00031972">
                      <w:pPr>
                        <w:ind w:left="360"/>
                        <w:jc w:val="left"/>
                      </w:pPr>
                      <w:r w:rsidRPr="00031972">
                        <w:t>Jenkins</w:t>
                      </w:r>
                      <w:r>
                        <w:t xml:space="preserve"> GitHub Actions</w:t>
                      </w:r>
                      <w:r w:rsidRPr="00031972">
                        <w:t xml:space="preserve">, Terraform, </w:t>
                      </w:r>
                      <w:r w:rsidR="00AB761A" w:rsidRPr="00031972">
                        <w:t>Helm</w:t>
                      </w:r>
                      <w:r w:rsidR="00AB761A">
                        <w:t>, Ansible,</w:t>
                      </w:r>
                      <w:r w:rsidR="00AB761A" w:rsidRPr="00AB761A">
                        <w:rPr>
                          <w:rFonts w:ascii="CIDFont+F2" w:hAnsi="CIDFont+F2" w:cs="CIDFont+F2"/>
                          <w:color w:val="auto"/>
                          <w:position w:val="0"/>
                          <w:szCs w:val="22"/>
                        </w:rPr>
                        <w:t xml:space="preserve"> </w:t>
                      </w:r>
                      <w:r w:rsidR="00AB761A" w:rsidRPr="00AB761A">
                        <w:t>Splunk</w:t>
                      </w:r>
                    </w:p>
                    <w:p w14:paraId="19240668" w14:textId="77777777" w:rsidR="009B5EDE" w:rsidRDefault="009B5EDE" w:rsidP="00031972">
                      <w:pPr>
                        <w:ind w:left="360"/>
                        <w:jc w:val="left"/>
                      </w:pPr>
                    </w:p>
                    <w:p w14:paraId="38C37A9E" w14:textId="3271824E" w:rsidR="009B5EDE" w:rsidRPr="00436397" w:rsidRDefault="009B5EDE" w:rsidP="009B5EDE">
                      <w:pPr>
                        <w:pStyle w:val="ListBullet2"/>
                        <w:spacing w:line="276" w:lineRule="auto"/>
                        <w:jc w:val="left"/>
                        <w:rPr>
                          <w:b/>
                          <w:bCs/>
                        </w:rPr>
                      </w:pPr>
                      <w:r w:rsidRPr="009B5EDE">
                        <w:rPr>
                          <w:b/>
                          <w:bCs/>
                        </w:rPr>
                        <w:t>IT Troubleshoo</w:t>
                      </w:r>
                      <w:r>
                        <w:rPr>
                          <w:rFonts w:ascii="Source Sans Pro" w:eastAsia="Source Sans Pro" w:hAnsi="Source Sans Pro" w:cs="Source Sans Pro"/>
                          <w:b/>
                          <w:bCs/>
                        </w:rPr>
                        <w:t>ti</w:t>
                      </w:r>
                      <w:r w:rsidRPr="009B5EDE">
                        <w:rPr>
                          <w:b/>
                          <w:bCs/>
                        </w:rPr>
                        <w:t>ng Skills</w:t>
                      </w:r>
                    </w:p>
                    <w:p w14:paraId="70764D8B" w14:textId="0EE5BA7F" w:rsidR="009B5EDE" w:rsidRDefault="009B5EDE" w:rsidP="00031972">
                      <w:pPr>
                        <w:ind w:left="360"/>
                        <w:jc w:val="left"/>
                      </w:pPr>
                      <w:r w:rsidRPr="009B5EDE">
                        <w:t>Applica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ti</w:t>
                      </w:r>
                      <w:r w:rsidRPr="009B5EDE">
                        <w:t xml:space="preserve">on performance </w:t>
                      </w:r>
                    </w:p>
                    <w:p w14:paraId="7F97B2C4" w14:textId="15C11BDF" w:rsidR="009B5EDE" w:rsidRDefault="009B5EDE" w:rsidP="00031972">
                      <w:pPr>
                        <w:ind w:left="360"/>
                        <w:jc w:val="left"/>
                      </w:pPr>
                      <w:r>
                        <w:t>A</w:t>
                      </w:r>
                      <w:r w:rsidRPr="009B5EDE">
                        <w:t xml:space="preserve">nalyzing </w:t>
                      </w:r>
                      <w:r>
                        <w:t>Network</w:t>
                      </w:r>
                      <w:r w:rsidRPr="009B5EDE">
                        <w:t xml:space="preserve"> </w:t>
                      </w:r>
                      <w:r>
                        <w:t>I</w:t>
                      </w:r>
                      <w:r w:rsidRPr="009B5EDE">
                        <w:t>ssues</w:t>
                      </w:r>
                    </w:p>
                    <w:p w14:paraId="1F3B466D" w14:textId="10FE9E00" w:rsidR="009B5EDE" w:rsidRDefault="009B5EDE" w:rsidP="009B5EDE">
                      <w:pPr>
                        <w:ind w:left="360"/>
                        <w:jc w:val="left"/>
                      </w:pPr>
                      <w:r w:rsidRPr="009B5EDE">
                        <w:t>System</w:t>
                      </w:r>
                      <w:r>
                        <w:t xml:space="preserve"> </w:t>
                      </w:r>
                      <w:r w:rsidRPr="009B5EDE">
                        <w:t>integra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ti</w:t>
                      </w:r>
                      <w:r w:rsidRPr="009B5EDE">
                        <w:t>on issues</w:t>
                      </w:r>
                    </w:p>
                    <w:p w14:paraId="7920B033" w14:textId="39E2BDF1" w:rsidR="009B5EDE" w:rsidRDefault="009B5EDE" w:rsidP="009B5EDE">
                      <w:pPr>
                        <w:ind w:left="360"/>
                        <w:jc w:val="left"/>
                      </w:pPr>
                      <w:r w:rsidRPr="009B5EDE">
                        <w:t>JVM troubleshoo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ti</w:t>
                      </w:r>
                      <w:r w:rsidRPr="009B5EDE">
                        <w:t>ng</w:t>
                      </w:r>
                    </w:p>
                    <w:p w14:paraId="1ADA1C9E" w14:textId="12966203" w:rsidR="009B5EDE" w:rsidRDefault="009B5EDE" w:rsidP="009B5EDE">
                      <w:pPr>
                        <w:ind w:left="360"/>
                        <w:jc w:val="left"/>
                      </w:pPr>
                      <w:r>
                        <w:t>Analyze Heap Dumps</w:t>
                      </w:r>
                    </w:p>
                    <w:p w14:paraId="64D080F8" w14:textId="77777777" w:rsidR="009B5EDE" w:rsidRDefault="009B5EDE" w:rsidP="00031972">
                      <w:pPr>
                        <w:ind w:left="360"/>
                        <w:jc w:val="left"/>
                      </w:pPr>
                    </w:p>
                    <w:p w14:paraId="48A7B975" w14:textId="77777777" w:rsidR="009B5EDE" w:rsidRDefault="009B5EDE" w:rsidP="00031972">
                      <w:pPr>
                        <w:ind w:left="360"/>
                        <w:jc w:val="left"/>
                      </w:pPr>
                    </w:p>
                    <w:p w14:paraId="5CDB2950" w14:textId="77777777" w:rsidR="009B5EDE" w:rsidRPr="00DB7C3E" w:rsidRDefault="009B5EDE" w:rsidP="00031972">
                      <w:pPr>
                        <w:ind w:left="360"/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326E7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1" layoutInCell="1" allowOverlap="1" wp14:anchorId="71FFA1CD" wp14:editId="5D3BD5C0">
                <wp:simplePos x="0" y="0"/>
                <wp:positionH relativeFrom="page">
                  <wp:posOffset>5311775</wp:posOffset>
                </wp:positionH>
                <wp:positionV relativeFrom="page">
                  <wp:posOffset>3034030</wp:posOffset>
                </wp:positionV>
                <wp:extent cx="2148840" cy="1609090"/>
                <wp:effectExtent l="0" t="0" r="0" b="0"/>
                <wp:wrapSquare wrapText="bothSides"/>
                <wp:docPr id="1242403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60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963B1" w14:textId="77777777" w:rsidR="00326E7F" w:rsidRPr="00DB7C3E" w:rsidRDefault="00326E7F" w:rsidP="00326E7F">
                            <w:pPr>
                              <w:pStyle w:val="Heading1"/>
                            </w:pPr>
                            <w:r>
                              <w:t xml:space="preserve">SOFT </w:t>
                            </w:r>
                            <w:r w:rsidRPr="00DB7C3E">
                              <w:t>Skills</w:t>
                            </w:r>
                          </w:p>
                          <w:p w14:paraId="30E25BDD" w14:textId="77777777" w:rsidR="00326E7F" w:rsidRPr="000B296B" w:rsidRDefault="00326E7F" w:rsidP="00326E7F">
                            <w:pPr>
                              <w:pStyle w:val="Smallspace"/>
                            </w:pPr>
                          </w:p>
                          <w:p w14:paraId="76EAE999" w14:textId="77777777" w:rsidR="00326E7F" w:rsidRPr="000B296B" w:rsidRDefault="00326E7F" w:rsidP="00326E7F">
                            <w:pPr>
                              <w:pStyle w:val="ListBullet2"/>
                            </w:pPr>
                            <w:r w:rsidRPr="000B296B">
                              <w:t>Communication</w:t>
                            </w:r>
                          </w:p>
                          <w:p w14:paraId="2D109B41" w14:textId="77777777" w:rsidR="00326E7F" w:rsidRPr="000B296B" w:rsidRDefault="00326E7F" w:rsidP="00326E7F">
                            <w:pPr>
                              <w:pStyle w:val="ListBullet2"/>
                            </w:pPr>
                            <w:r w:rsidRPr="000B296B">
                              <w:t>Teamwork</w:t>
                            </w:r>
                          </w:p>
                          <w:p w14:paraId="7120CC13" w14:textId="77777777" w:rsidR="00326E7F" w:rsidRPr="000B296B" w:rsidRDefault="00326E7F" w:rsidP="00326E7F">
                            <w:pPr>
                              <w:pStyle w:val="ListBullet2"/>
                            </w:pPr>
                            <w:r w:rsidRPr="000B296B">
                              <w:t>Critical thinking</w:t>
                            </w:r>
                          </w:p>
                          <w:p w14:paraId="1241EF57" w14:textId="77777777" w:rsidR="00326E7F" w:rsidRPr="000B296B" w:rsidRDefault="00326E7F" w:rsidP="00326E7F">
                            <w:pPr>
                              <w:pStyle w:val="ListBullet2"/>
                            </w:pPr>
                            <w:r w:rsidRPr="000B296B">
                              <w:t>Time management</w:t>
                            </w:r>
                          </w:p>
                          <w:p w14:paraId="06878898" w14:textId="77777777" w:rsidR="00326E7F" w:rsidRPr="000B296B" w:rsidRDefault="00326E7F" w:rsidP="00326E7F">
                            <w:pPr>
                              <w:pStyle w:val="ListBullet2"/>
                            </w:pPr>
                            <w:r w:rsidRPr="000B296B">
                              <w:t>Leadership</w:t>
                            </w:r>
                          </w:p>
                          <w:p w14:paraId="188FD43C" w14:textId="77777777" w:rsidR="00326E7F" w:rsidRPr="000B296B" w:rsidRDefault="00326E7F" w:rsidP="00326E7F">
                            <w:pPr>
                              <w:pStyle w:val="ListBullet2"/>
                            </w:pPr>
                            <w:r w:rsidRPr="000B296B">
                              <w:t>Adaptability</w:t>
                            </w:r>
                          </w:p>
                          <w:p w14:paraId="60CDD14B" w14:textId="77777777" w:rsidR="00326E7F" w:rsidRPr="00DB7C3E" w:rsidRDefault="00326E7F" w:rsidP="00326E7F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FA1CD" id="_x0000_s1034" type="#_x0000_t202" style="position:absolute;margin-left:418.25pt;margin-top:238.9pt;width:169.2pt;height:126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" filled="f" stroked="f">
                <v:textbox>
                  <w:txbxContent>
                    <w:p w14:paraId="4A2963B1" w14:textId="77777777" w:rsidR="00326E7F" w:rsidRPr="00DB7C3E" w:rsidRDefault="00326E7F" w:rsidP="00326E7F">
                      <w:pPr>
                        <w:pStyle w:val="Heading1"/>
                      </w:pPr>
                      <w:r>
                        <w:t xml:space="preserve">SOFT </w:t>
                      </w:r>
                      <w:r w:rsidRPr="00DB7C3E">
                        <w:t>Skills</w:t>
                      </w:r>
                    </w:p>
                    <w:p w14:paraId="30E25BDD" w14:textId="77777777" w:rsidR="00326E7F" w:rsidRPr="000B296B" w:rsidRDefault="00326E7F" w:rsidP="00326E7F">
                      <w:pPr>
                        <w:pStyle w:val="Smallspace"/>
                      </w:pPr>
                    </w:p>
                    <w:p w14:paraId="76EAE999" w14:textId="77777777" w:rsidR="00326E7F" w:rsidRPr="000B296B" w:rsidRDefault="00326E7F" w:rsidP="00326E7F">
                      <w:pPr>
                        <w:pStyle w:val="ListBullet2"/>
                      </w:pPr>
                      <w:r w:rsidRPr="000B296B">
                        <w:t>Communication</w:t>
                      </w:r>
                    </w:p>
                    <w:p w14:paraId="2D109B41" w14:textId="77777777" w:rsidR="00326E7F" w:rsidRPr="000B296B" w:rsidRDefault="00326E7F" w:rsidP="00326E7F">
                      <w:pPr>
                        <w:pStyle w:val="ListBullet2"/>
                      </w:pPr>
                      <w:r w:rsidRPr="000B296B">
                        <w:t>Teamwork</w:t>
                      </w:r>
                    </w:p>
                    <w:p w14:paraId="7120CC13" w14:textId="77777777" w:rsidR="00326E7F" w:rsidRPr="000B296B" w:rsidRDefault="00326E7F" w:rsidP="00326E7F">
                      <w:pPr>
                        <w:pStyle w:val="ListBullet2"/>
                      </w:pPr>
                      <w:r w:rsidRPr="000B296B">
                        <w:t>Critical thinking</w:t>
                      </w:r>
                    </w:p>
                    <w:p w14:paraId="1241EF57" w14:textId="77777777" w:rsidR="00326E7F" w:rsidRPr="000B296B" w:rsidRDefault="00326E7F" w:rsidP="00326E7F">
                      <w:pPr>
                        <w:pStyle w:val="ListBullet2"/>
                      </w:pPr>
                      <w:r w:rsidRPr="000B296B">
                        <w:t>Time management</w:t>
                      </w:r>
                    </w:p>
                    <w:p w14:paraId="06878898" w14:textId="77777777" w:rsidR="00326E7F" w:rsidRPr="000B296B" w:rsidRDefault="00326E7F" w:rsidP="00326E7F">
                      <w:pPr>
                        <w:pStyle w:val="ListBullet2"/>
                      </w:pPr>
                      <w:r w:rsidRPr="000B296B">
                        <w:t>Leadership</w:t>
                      </w:r>
                    </w:p>
                    <w:p w14:paraId="188FD43C" w14:textId="77777777" w:rsidR="00326E7F" w:rsidRPr="000B296B" w:rsidRDefault="00326E7F" w:rsidP="00326E7F">
                      <w:pPr>
                        <w:pStyle w:val="ListBullet2"/>
                      </w:pPr>
                      <w:r w:rsidRPr="000B296B">
                        <w:t>Adaptability</w:t>
                      </w:r>
                    </w:p>
                    <w:p w14:paraId="60CDD14B" w14:textId="77777777" w:rsidR="00326E7F" w:rsidRPr="00DB7C3E" w:rsidRDefault="00326E7F" w:rsidP="00326E7F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AE0E8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35047267" wp14:editId="4174B669">
                <wp:simplePos x="0" y="0"/>
                <wp:positionH relativeFrom="page">
                  <wp:posOffset>5299710</wp:posOffset>
                </wp:positionH>
                <wp:positionV relativeFrom="page">
                  <wp:posOffset>7103745</wp:posOffset>
                </wp:positionV>
                <wp:extent cx="2176145" cy="1682115"/>
                <wp:effectExtent l="0" t="0" r="0" b="0"/>
                <wp:wrapSquare wrapText="bothSides"/>
                <wp:docPr id="1982664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168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31786" w14:textId="72C401F8" w:rsidR="00AE0E8E" w:rsidRPr="000B296B" w:rsidRDefault="003E2FBF" w:rsidP="00AE0E8E">
                            <w:pPr>
                              <w:pStyle w:val="Heading1"/>
                            </w:pPr>
                            <w:r>
                              <w:t>certifications</w:t>
                            </w:r>
                          </w:p>
                          <w:p w14:paraId="7BFA5607" w14:textId="77777777" w:rsidR="00AE0E8E" w:rsidRPr="000B296B" w:rsidRDefault="00AE0E8E" w:rsidP="00AE0E8E">
                            <w:pPr>
                              <w:pStyle w:val="Smallspace"/>
                            </w:pPr>
                          </w:p>
                          <w:p w14:paraId="37C6ABEA" w14:textId="40FBD801" w:rsidR="004A2DDD" w:rsidRDefault="004A2DDD" w:rsidP="00AE0E8E">
                            <w:pPr>
                              <w:rPr>
                                <w:rStyle w:val="Emphasis"/>
                              </w:rPr>
                            </w:pPr>
                            <w:hyperlink r:id="rId25" w:history="1">
                              <w:r w:rsidRPr="00055485">
                                <w:rPr>
                                  <w:rStyle w:val="Hyperlink"/>
                                </w:rPr>
                                <w:t>Azure Solutions Architect</w:t>
                              </w:r>
                            </w:hyperlink>
                          </w:p>
                          <w:p w14:paraId="58C98B1D" w14:textId="32CFB9BF" w:rsidR="00AE0E8E" w:rsidRPr="000B296B" w:rsidRDefault="004A2DDD" w:rsidP="00AE0E8E">
                            <w:r>
                              <w:t>Microsoft</w:t>
                            </w:r>
                          </w:p>
                          <w:p w14:paraId="46EAC4EE" w14:textId="4D585DA8" w:rsidR="00AE0E8E" w:rsidRPr="000B296B" w:rsidRDefault="00AE0E8E" w:rsidP="00AE0E8E">
                            <w:r w:rsidRPr="000B296B">
                              <w:t>20</w:t>
                            </w:r>
                            <w:r w:rsidR="004A2DDD">
                              <w:t>24</w:t>
                            </w:r>
                          </w:p>
                          <w:p w14:paraId="3791BFCB" w14:textId="77777777" w:rsidR="00AE0E8E" w:rsidRPr="000B296B" w:rsidRDefault="00AE0E8E" w:rsidP="00AE0E8E">
                            <w:pPr>
                              <w:pStyle w:val="Smallspace"/>
                            </w:pPr>
                          </w:p>
                          <w:p w14:paraId="6D77A6B6" w14:textId="0015B284" w:rsidR="00AE0E8E" w:rsidRPr="000B296B" w:rsidRDefault="004A2DDD" w:rsidP="00AE0E8E">
                            <w:pPr>
                              <w:rPr>
                                <w:rStyle w:val="Emphasis"/>
                              </w:rPr>
                            </w:pPr>
                            <w:hyperlink r:id="rId26" w:history="1">
                              <w:r w:rsidRPr="00055485">
                                <w:rPr>
                                  <w:rStyle w:val="Hyperlink"/>
                                </w:rPr>
                                <w:t>Associate cloud engineer</w:t>
                              </w:r>
                            </w:hyperlink>
                          </w:p>
                          <w:p w14:paraId="22437766" w14:textId="0D819C3B" w:rsidR="00AE0E8E" w:rsidRPr="000B296B" w:rsidRDefault="004A2DDD" w:rsidP="00AE0E8E">
                            <w:r>
                              <w:t>Google Cloud</w:t>
                            </w:r>
                          </w:p>
                          <w:p w14:paraId="11485175" w14:textId="0241FDE4" w:rsidR="00AE0E8E" w:rsidRPr="000B296B" w:rsidRDefault="00AE0E8E" w:rsidP="00AE0E8E">
                            <w:r w:rsidRPr="000B296B">
                              <w:t>20</w:t>
                            </w:r>
                            <w:r w:rsidR="004A2DDD">
                              <w:t>24</w:t>
                            </w:r>
                          </w:p>
                          <w:p w14:paraId="1E69C155" w14:textId="77777777" w:rsidR="00AE0E8E" w:rsidRPr="000B296B" w:rsidRDefault="00AE0E8E" w:rsidP="00AE0E8E"/>
                          <w:p w14:paraId="5A2AACD3" w14:textId="77777777" w:rsidR="00AE0E8E" w:rsidRPr="000B296B" w:rsidRDefault="00AE0E8E" w:rsidP="00AE0E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7267" id="_x0000_s1035" type="#_x0000_t202" style="position:absolute;margin-left:417.3pt;margin-top:559.35pt;width:171.35pt;height:132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" filled="f" stroked="f">
                <v:textbox>
                  <w:txbxContent>
                    <w:p w14:paraId="4E931786" w14:textId="72C401F8" w:rsidR="00AE0E8E" w:rsidRPr="000B296B" w:rsidRDefault="003E2FBF" w:rsidP="00AE0E8E">
                      <w:pPr>
                        <w:pStyle w:val="Heading1"/>
                      </w:pPr>
                      <w:r>
                        <w:t>certifications</w:t>
                      </w:r>
                    </w:p>
                    <w:p w14:paraId="7BFA5607" w14:textId="77777777" w:rsidR="00AE0E8E" w:rsidRPr="000B296B" w:rsidRDefault="00AE0E8E" w:rsidP="00AE0E8E">
                      <w:pPr>
                        <w:pStyle w:val="Smallspace"/>
                      </w:pPr>
                    </w:p>
                    <w:p w14:paraId="37C6ABEA" w14:textId="40FBD801" w:rsidR="004A2DDD" w:rsidRDefault="004A2DDD" w:rsidP="00AE0E8E">
                      <w:pPr>
                        <w:rPr>
                          <w:rStyle w:val="Emphasis"/>
                        </w:rPr>
                      </w:pPr>
                      <w:hyperlink r:id="rId27" w:history="1">
                        <w:r w:rsidRPr="00055485">
                          <w:rPr>
                            <w:rStyle w:val="Hyperlink"/>
                          </w:rPr>
                          <w:t>Azure Solutions Architect</w:t>
                        </w:r>
                      </w:hyperlink>
                    </w:p>
                    <w:p w14:paraId="58C98B1D" w14:textId="32CFB9BF" w:rsidR="00AE0E8E" w:rsidRPr="000B296B" w:rsidRDefault="004A2DDD" w:rsidP="00AE0E8E">
                      <w:r>
                        <w:t>Microsoft</w:t>
                      </w:r>
                    </w:p>
                    <w:p w14:paraId="46EAC4EE" w14:textId="4D585DA8" w:rsidR="00AE0E8E" w:rsidRPr="000B296B" w:rsidRDefault="00AE0E8E" w:rsidP="00AE0E8E">
                      <w:r w:rsidRPr="000B296B">
                        <w:t>20</w:t>
                      </w:r>
                      <w:r w:rsidR="004A2DDD">
                        <w:t>24</w:t>
                      </w:r>
                    </w:p>
                    <w:p w14:paraId="3791BFCB" w14:textId="77777777" w:rsidR="00AE0E8E" w:rsidRPr="000B296B" w:rsidRDefault="00AE0E8E" w:rsidP="00AE0E8E">
                      <w:pPr>
                        <w:pStyle w:val="Smallspace"/>
                      </w:pPr>
                    </w:p>
                    <w:p w14:paraId="6D77A6B6" w14:textId="0015B284" w:rsidR="00AE0E8E" w:rsidRPr="000B296B" w:rsidRDefault="004A2DDD" w:rsidP="00AE0E8E">
                      <w:pPr>
                        <w:rPr>
                          <w:rStyle w:val="Emphasis"/>
                        </w:rPr>
                      </w:pPr>
                      <w:hyperlink r:id="rId28" w:history="1">
                        <w:r w:rsidRPr="00055485">
                          <w:rPr>
                            <w:rStyle w:val="Hyperlink"/>
                          </w:rPr>
                          <w:t>Associate cloud engineer</w:t>
                        </w:r>
                      </w:hyperlink>
                    </w:p>
                    <w:p w14:paraId="22437766" w14:textId="0D819C3B" w:rsidR="00AE0E8E" w:rsidRPr="000B296B" w:rsidRDefault="004A2DDD" w:rsidP="00AE0E8E">
                      <w:r>
                        <w:t>Google Cloud</w:t>
                      </w:r>
                    </w:p>
                    <w:p w14:paraId="11485175" w14:textId="0241FDE4" w:rsidR="00AE0E8E" w:rsidRPr="000B296B" w:rsidRDefault="00AE0E8E" w:rsidP="00AE0E8E">
                      <w:r w:rsidRPr="000B296B">
                        <w:t>20</w:t>
                      </w:r>
                      <w:r w:rsidR="004A2DDD">
                        <w:t>24</w:t>
                      </w:r>
                    </w:p>
                    <w:p w14:paraId="1E69C155" w14:textId="77777777" w:rsidR="00AE0E8E" w:rsidRPr="000B296B" w:rsidRDefault="00AE0E8E" w:rsidP="00AE0E8E"/>
                    <w:p w14:paraId="5A2AACD3" w14:textId="77777777" w:rsidR="00AE0E8E" w:rsidRPr="000B296B" w:rsidRDefault="00AE0E8E" w:rsidP="00AE0E8E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8052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1" layoutInCell="1" allowOverlap="1" wp14:anchorId="3B2D9EF3" wp14:editId="1E4B8037">
                <wp:simplePos x="0" y="0"/>
                <wp:positionH relativeFrom="page">
                  <wp:posOffset>485775</wp:posOffset>
                </wp:positionH>
                <wp:positionV relativeFrom="margin">
                  <wp:align>top</wp:align>
                </wp:positionV>
                <wp:extent cx="4754880" cy="5241290"/>
                <wp:effectExtent l="0" t="0" r="0" b="0"/>
                <wp:wrapSquare wrapText="bothSides"/>
                <wp:docPr id="403172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5241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9C39" w14:textId="20571E90" w:rsidR="00B252CD" w:rsidRDefault="00B252CD" w:rsidP="00722E26">
                            <w:pPr>
                              <w:pStyle w:val="Heading3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52CD">
                              <w:rPr>
                                <w:b/>
                                <w:sz w:val="24"/>
                                <w:szCs w:val="24"/>
                              </w:rPr>
                              <w:t>Systems Analyst &amp; Applica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sz w:val="24"/>
                                <w:szCs w:val="24"/>
                              </w:rPr>
                              <w:t>ti</w:t>
                            </w:r>
                            <w:r w:rsidRPr="00B252CD">
                              <w:rPr>
                                <w:b/>
                                <w:sz w:val="24"/>
                                <w:szCs w:val="24"/>
                              </w:rPr>
                              <w:t>on Developer</w:t>
                            </w:r>
                          </w:p>
                          <w:p w14:paraId="7F4F6515" w14:textId="77777777" w:rsidR="00CD358B" w:rsidRDefault="00CD358B" w:rsidP="00722E26">
                            <w:pPr>
                              <w:pStyle w:val="Heading3"/>
                              <w:jc w:val="left"/>
                            </w:pPr>
                            <w:r w:rsidRPr="00CD358B">
                              <w:t>GAVS Technologies (Client: Abu Dhabi Commercial Bank)</w:t>
                            </w:r>
                            <w:r w:rsidR="00280523" w:rsidRPr="0065772F">
                              <w:t xml:space="preserve">, </w:t>
                            </w:r>
                          </w:p>
                          <w:p w14:paraId="18DC4624" w14:textId="230592DB" w:rsidR="00CD358B" w:rsidRDefault="00CD358B" w:rsidP="00722E26">
                            <w:pPr>
                              <w:pStyle w:val="Heading3"/>
                              <w:jc w:val="left"/>
                            </w:pPr>
                            <w:r>
                              <w:t>Abu Dhabi</w:t>
                            </w:r>
                            <w:r w:rsidRPr="0065772F">
                              <w:t>,</w:t>
                            </w:r>
                            <w:r>
                              <w:t xml:space="preserve"> </w:t>
                            </w:r>
                            <w:r w:rsidRPr="00CD358B">
                              <w:t>July 2014</w:t>
                            </w:r>
                            <w:r>
                              <w:t xml:space="preserve"> - </w:t>
                            </w:r>
                            <w:r w:rsidRPr="00CD358B">
                              <w:t>May 2017</w:t>
                            </w:r>
                          </w:p>
                          <w:p w14:paraId="7FC13AF3" w14:textId="34B1DB18" w:rsidR="00280523" w:rsidRPr="000B296B" w:rsidRDefault="00722E26" w:rsidP="00B40C31">
                            <w:pPr>
                              <w:pStyle w:val="ListBullet"/>
                              <w:jc w:val="left"/>
                            </w:pPr>
                            <w:r w:rsidRPr="00722E26">
                              <w:t>Created and maintained TIBCO-based Enterprise Service Bus connecting 40+ banking applications</w:t>
                            </w:r>
                            <w:r w:rsidR="00280523" w:rsidRPr="000B296B">
                              <w:t>.</w:t>
                            </w:r>
                          </w:p>
                          <w:p w14:paraId="32FF85B2" w14:textId="4FB13B40" w:rsidR="00280523" w:rsidRDefault="00722E26" w:rsidP="00B40C31">
                            <w:pPr>
                              <w:pStyle w:val="ListBullet"/>
                              <w:jc w:val="left"/>
                            </w:pPr>
                            <w:r w:rsidRPr="00722E26">
                              <w:t>Built Java libraries for SWIFT banking messages to improve transaction processing and compliance</w:t>
                            </w:r>
                            <w:r w:rsidR="00280523" w:rsidRPr="000B296B">
                              <w:t>.</w:t>
                            </w:r>
                          </w:p>
                          <w:p w14:paraId="5BE1C0F0" w14:textId="04F62240" w:rsidR="00B40C31" w:rsidRPr="000B296B" w:rsidRDefault="00B40C31" w:rsidP="00B40C31">
                            <w:pPr>
                              <w:pStyle w:val="ListBullet"/>
                              <w:jc w:val="left"/>
                            </w:pPr>
                            <w:r w:rsidRPr="00B40C31">
                              <w:t>Implemented Drools rule engine for automated decision making on corporate credit limits</w:t>
                            </w:r>
                          </w:p>
                          <w:p w14:paraId="0FB8DC9A" w14:textId="209D47BB" w:rsidR="00280523" w:rsidRPr="000B296B" w:rsidRDefault="00722E26" w:rsidP="00B40C31">
                            <w:pPr>
                              <w:pStyle w:val="ListBullet"/>
                              <w:jc w:val="left"/>
                            </w:pPr>
                            <w:r w:rsidRPr="00722E26">
                              <w:t>Set up monitoring dashboards, alerts, and logging systems to ensure smooth operations</w:t>
                            </w:r>
                            <w:r w:rsidR="00280523" w:rsidRPr="000B296B">
                              <w:t>.</w:t>
                            </w:r>
                          </w:p>
                          <w:p w14:paraId="41F3B8BE" w14:textId="77777777" w:rsidR="00280523" w:rsidRPr="0065772F" w:rsidRDefault="00280523" w:rsidP="00280523"/>
                          <w:p w14:paraId="34CF56D1" w14:textId="4BBE77FC" w:rsidR="00157C90" w:rsidRDefault="00157C90" w:rsidP="00280523">
                            <w:pPr>
                              <w:pStyle w:val="Heading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57C90">
                              <w:rPr>
                                <w:b/>
                                <w:sz w:val="24"/>
                                <w:szCs w:val="24"/>
                              </w:rPr>
                              <w:t>Senior So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  <w:b/>
                                <w:sz w:val="24"/>
                                <w:szCs w:val="24"/>
                              </w:rPr>
                              <w:t>ft</w:t>
                            </w:r>
                            <w:r w:rsidRPr="00157C90">
                              <w:rPr>
                                <w:b/>
                                <w:sz w:val="24"/>
                                <w:szCs w:val="24"/>
                              </w:rPr>
                              <w:t>ware Engineer</w:t>
                            </w:r>
                          </w:p>
                          <w:p w14:paraId="18BE86E9" w14:textId="6C216E31" w:rsidR="00280523" w:rsidRPr="0065772F" w:rsidRDefault="00157C90" w:rsidP="002460B3">
                            <w:pPr>
                              <w:pStyle w:val="Heading3"/>
                              <w:jc w:val="left"/>
                            </w:pPr>
                            <w:r w:rsidRPr="00157C90">
                              <w:t>AurionPro Solu</w:t>
                            </w:r>
                            <w:r>
                              <w:rPr>
                                <w:rFonts w:ascii="Source Sans Pro" w:eastAsia="Source Sans Pro" w:hAnsi="Source Sans Pro" w:cs="Source Sans Pro"/>
                              </w:rPr>
                              <w:t>ti</w:t>
                            </w:r>
                            <w:r w:rsidRPr="00157C90">
                              <w:t>ons</w:t>
                            </w:r>
                            <w:r w:rsidR="00280523" w:rsidRPr="0065772F">
                              <w:t xml:space="preserve">, </w:t>
                            </w:r>
                            <w:r>
                              <w:t>Mumbai,</w:t>
                            </w:r>
                            <w:r w:rsidR="00280523" w:rsidRPr="0065772F">
                              <w:t xml:space="preserve"> </w:t>
                            </w:r>
                            <w:r w:rsidRPr="00157C90">
                              <w:t xml:space="preserve">Aug 2010 </w:t>
                            </w:r>
                            <w:r>
                              <w:t xml:space="preserve">- </w:t>
                            </w:r>
                            <w:r w:rsidRPr="00157C90">
                              <w:t>Feb 2014</w:t>
                            </w:r>
                          </w:p>
                          <w:p w14:paraId="604A5B1B" w14:textId="06E3366C" w:rsidR="00280523" w:rsidRPr="000B296B" w:rsidRDefault="00303C76" w:rsidP="002460B3">
                            <w:pPr>
                              <w:pStyle w:val="ListBullet"/>
                              <w:jc w:val="left"/>
                            </w:pPr>
                            <w:r w:rsidRPr="00303C76">
                              <w:t>Started career as Trainee Software Engineer with NIIT training in Java, Struts, Hibernate, and Oracle database</w:t>
                            </w:r>
                            <w:r w:rsidR="00280523" w:rsidRPr="000B296B">
                              <w:t>.</w:t>
                            </w:r>
                          </w:p>
                          <w:p w14:paraId="1F95F912" w14:textId="4725AA21" w:rsidR="00280523" w:rsidRPr="000B296B" w:rsidRDefault="00303C76" w:rsidP="002460B3">
                            <w:pPr>
                              <w:pStyle w:val="ListBullet"/>
                              <w:jc w:val="left"/>
                            </w:pPr>
                            <w:r w:rsidRPr="00303C76">
                              <w:t>Built corporate banking payment system for handling bulk and single payments</w:t>
                            </w:r>
                            <w:r w:rsidR="00280523" w:rsidRPr="000B296B">
                              <w:t>.</w:t>
                            </w:r>
                          </w:p>
                          <w:p w14:paraId="5780EE58" w14:textId="2B190D70" w:rsidR="00280523" w:rsidRPr="000B296B" w:rsidRDefault="00303C76" w:rsidP="002460B3">
                            <w:pPr>
                              <w:pStyle w:val="ListBullet"/>
                              <w:jc w:val="left"/>
                            </w:pPr>
                            <w:r w:rsidRPr="00303C76">
                              <w:t>Created UI using JSP, JavaScript, and jQuery with Spring and EJB for backend</w:t>
                            </w:r>
                            <w:r w:rsidR="00280523" w:rsidRPr="000B296B">
                              <w:t>.</w:t>
                            </w:r>
                          </w:p>
                          <w:p w14:paraId="084498C3" w14:textId="5E50D798" w:rsidR="00280523" w:rsidRDefault="00303C76" w:rsidP="002460B3">
                            <w:pPr>
                              <w:pStyle w:val="ListBullet"/>
                              <w:jc w:val="left"/>
                            </w:pPr>
                            <w:r w:rsidRPr="00303C76">
                              <w:t>Connected multiple banking services including Fixed Deposits, Bill Payments, and Checkbook Requests</w:t>
                            </w:r>
                            <w:r w:rsidR="00280523" w:rsidRPr="000B296B">
                              <w:t>.</w:t>
                            </w:r>
                          </w:p>
                          <w:p w14:paraId="40BEFB4E" w14:textId="0954A08A" w:rsidR="00303C76" w:rsidRPr="000B296B" w:rsidRDefault="00303C76" w:rsidP="002460B3">
                            <w:pPr>
                              <w:pStyle w:val="ListBullet"/>
                              <w:jc w:val="left"/>
                            </w:pPr>
                            <w:r w:rsidRPr="00303C76">
                              <w:t>Worked on-site with clients for system testing, user acceptance, and production launch</w:t>
                            </w:r>
                          </w:p>
                          <w:p w14:paraId="4AA52ECE" w14:textId="77777777" w:rsidR="00280523" w:rsidRPr="00DB7C3E" w:rsidRDefault="00280523" w:rsidP="00280523">
                            <w:pPr>
                              <w:rPr>
                                <w:rFonts w:ascii="Source Sans Pro" w:hAnsi="Source Sans Pro"/>
                                <w:position w:val="9"/>
                              </w:rPr>
                            </w:pPr>
                          </w:p>
                          <w:p w14:paraId="4AC202D4" w14:textId="77777777" w:rsidR="00280523" w:rsidRDefault="00280523" w:rsidP="00280523"/>
                          <w:p w14:paraId="0FF35842" w14:textId="77777777" w:rsidR="00280523" w:rsidRDefault="00280523" w:rsidP="00280523"/>
                          <w:p w14:paraId="058D9C45" w14:textId="77777777" w:rsidR="00280523" w:rsidRDefault="00280523" w:rsidP="00280523"/>
                          <w:p w14:paraId="24B0B0B3" w14:textId="77777777" w:rsidR="00280523" w:rsidRDefault="00280523" w:rsidP="00280523"/>
                          <w:p w14:paraId="29778E42" w14:textId="77777777" w:rsidR="00280523" w:rsidRDefault="00280523" w:rsidP="00280523"/>
                          <w:p w14:paraId="6A993B89" w14:textId="77777777" w:rsidR="00280523" w:rsidRDefault="00280523" w:rsidP="00280523"/>
                          <w:p w14:paraId="138DF481" w14:textId="77777777" w:rsidR="00280523" w:rsidRDefault="00280523" w:rsidP="00280523"/>
                          <w:p w14:paraId="47E9A465" w14:textId="77777777" w:rsidR="00280523" w:rsidRDefault="00280523" w:rsidP="00280523"/>
                          <w:p w14:paraId="6954A4FC" w14:textId="77777777" w:rsidR="00280523" w:rsidRDefault="00280523" w:rsidP="00280523"/>
                          <w:p w14:paraId="6F4A3FC5" w14:textId="77777777" w:rsidR="00280523" w:rsidRDefault="00280523" w:rsidP="00280523"/>
                          <w:p w14:paraId="0E7D5BCF" w14:textId="77777777" w:rsidR="00280523" w:rsidRDefault="00280523" w:rsidP="00280523"/>
                          <w:p w14:paraId="7A37D5C2" w14:textId="77777777" w:rsidR="00280523" w:rsidRDefault="00280523" w:rsidP="00280523"/>
                          <w:p w14:paraId="4B107135" w14:textId="77777777" w:rsidR="00280523" w:rsidRDefault="00280523" w:rsidP="00280523"/>
                          <w:p w14:paraId="50D3D04D" w14:textId="77777777" w:rsidR="00280523" w:rsidRDefault="00280523" w:rsidP="00280523"/>
                          <w:p w14:paraId="68EAEFD7" w14:textId="77777777" w:rsidR="00280523" w:rsidRDefault="00280523" w:rsidP="00280523"/>
                          <w:p w14:paraId="17FFEB17" w14:textId="77777777" w:rsidR="00280523" w:rsidRDefault="00280523" w:rsidP="00280523"/>
                          <w:p w14:paraId="4FEA9EFB" w14:textId="77777777" w:rsidR="00280523" w:rsidRDefault="00280523" w:rsidP="00280523"/>
                          <w:p w14:paraId="76E1E3EA" w14:textId="77777777" w:rsidR="00280523" w:rsidRDefault="00280523" w:rsidP="00280523"/>
                          <w:p w14:paraId="52F174F4" w14:textId="77777777" w:rsidR="00280523" w:rsidRDefault="00280523" w:rsidP="00280523"/>
                          <w:p w14:paraId="142092AE" w14:textId="77777777" w:rsidR="00280523" w:rsidRDefault="00280523" w:rsidP="00280523"/>
                          <w:p w14:paraId="40A7CF1D" w14:textId="77777777" w:rsidR="00280523" w:rsidRDefault="00280523" w:rsidP="00280523"/>
                          <w:p w14:paraId="00C16454" w14:textId="77777777" w:rsidR="00280523" w:rsidRDefault="00280523" w:rsidP="00280523"/>
                          <w:p w14:paraId="1632A75C" w14:textId="77777777" w:rsidR="00280523" w:rsidRDefault="00280523" w:rsidP="00280523"/>
                          <w:p w14:paraId="304B3AC8" w14:textId="77777777" w:rsidR="00280523" w:rsidRDefault="00280523" w:rsidP="00280523"/>
                          <w:p w14:paraId="511ADF23" w14:textId="77777777" w:rsidR="00280523" w:rsidRDefault="00280523" w:rsidP="00280523"/>
                          <w:p w14:paraId="0EEF270F" w14:textId="77777777" w:rsidR="00280523" w:rsidRDefault="00280523" w:rsidP="00280523"/>
                          <w:p w14:paraId="07BA2473" w14:textId="77777777" w:rsidR="00280523" w:rsidRDefault="00280523" w:rsidP="00280523"/>
                          <w:p w14:paraId="0B14F386" w14:textId="77777777" w:rsidR="00280523" w:rsidRDefault="00280523" w:rsidP="00280523"/>
                          <w:p w14:paraId="3DCF0172" w14:textId="77777777" w:rsidR="00280523" w:rsidRDefault="00280523" w:rsidP="00280523"/>
                          <w:p w14:paraId="49773ADF" w14:textId="77777777" w:rsidR="00280523" w:rsidRDefault="00280523" w:rsidP="00280523"/>
                          <w:p w14:paraId="7E1A4949" w14:textId="77777777" w:rsidR="00280523" w:rsidRDefault="00280523" w:rsidP="00280523"/>
                          <w:p w14:paraId="517A7246" w14:textId="77777777" w:rsidR="00280523" w:rsidRDefault="00280523" w:rsidP="00280523"/>
                          <w:p w14:paraId="617ED1E7" w14:textId="77777777" w:rsidR="00280523" w:rsidRDefault="00280523" w:rsidP="00280523"/>
                          <w:p w14:paraId="59476907" w14:textId="77777777" w:rsidR="00280523" w:rsidRPr="0065772F" w:rsidRDefault="00280523" w:rsidP="002805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D9EF3" id="_x0000_s1036" type="#_x0000_t202" style="position:absolute;margin-left:38.25pt;margin-top:0;width:374.4pt;height:412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" filled="f" stroked="f">
                <v:textbox>
                  <w:txbxContent>
                    <w:p w14:paraId="67FC9C39" w14:textId="20571E90" w:rsidR="00B252CD" w:rsidRDefault="00B252CD" w:rsidP="00722E26">
                      <w:pPr>
                        <w:pStyle w:val="Heading3"/>
                        <w:jc w:val="left"/>
                        <w:rPr>
                          <w:b/>
                          <w:sz w:val="24"/>
                          <w:szCs w:val="24"/>
                        </w:rPr>
                      </w:pPr>
                      <w:r w:rsidRPr="00B252CD">
                        <w:rPr>
                          <w:b/>
                          <w:sz w:val="24"/>
                          <w:szCs w:val="24"/>
                        </w:rPr>
                        <w:t>Systems Analyst &amp; Applica</w:t>
                      </w:r>
                      <w:r>
                        <w:rPr>
                          <w:rFonts w:ascii="Source Sans Pro" w:eastAsia="Source Sans Pro" w:hAnsi="Source Sans Pro" w:cs="Source Sans Pro"/>
                          <w:b/>
                          <w:sz w:val="24"/>
                          <w:szCs w:val="24"/>
                        </w:rPr>
                        <w:t>ti</w:t>
                      </w:r>
                      <w:r w:rsidRPr="00B252CD">
                        <w:rPr>
                          <w:b/>
                          <w:sz w:val="24"/>
                          <w:szCs w:val="24"/>
                        </w:rPr>
                        <w:t>on Developer</w:t>
                      </w:r>
                    </w:p>
                    <w:p w14:paraId="7F4F6515" w14:textId="77777777" w:rsidR="00CD358B" w:rsidRDefault="00CD358B" w:rsidP="00722E26">
                      <w:pPr>
                        <w:pStyle w:val="Heading3"/>
                        <w:jc w:val="left"/>
                      </w:pPr>
                      <w:r w:rsidRPr="00CD358B">
                        <w:t>GAVS Technologies (Client: Abu Dhabi Commercial Bank)</w:t>
                      </w:r>
                      <w:r w:rsidR="00280523" w:rsidRPr="0065772F">
                        <w:t xml:space="preserve">, </w:t>
                      </w:r>
                    </w:p>
                    <w:p w14:paraId="18DC4624" w14:textId="230592DB" w:rsidR="00CD358B" w:rsidRDefault="00CD358B" w:rsidP="00722E26">
                      <w:pPr>
                        <w:pStyle w:val="Heading3"/>
                        <w:jc w:val="left"/>
                      </w:pPr>
                      <w:r>
                        <w:t>Abu Dhabi</w:t>
                      </w:r>
                      <w:r w:rsidRPr="0065772F">
                        <w:t>,</w:t>
                      </w:r>
                      <w:r>
                        <w:t xml:space="preserve"> </w:t>
                      </w:r>
                      <w:r w:rsidRPr="00CD358B">
                        <w:t>July 2014</w:t>
                      </w:r>
                      <w:r>
                        <w:t xml:space="preserve"> - </w:t>
                      </w:r>
                      <w:r w:rsidRPr="00CD358B">
                        <w:t>May 2017</w:t>
                      </w:r>
                    </w:p>
                    <w:p w14:paraId="7FC13AF3" w14:textId="34B1DB18" w:rsidR="00280523" w:rsidRPr="000B296B" w:rsidRDefault="00722E26" w:rsidP="00B40C31">
                      <w:pPr>
                        <w:pStyle w:val="ListBullet"/>
                        <w:jc w:val="left"/>
                      </w:pPr>
                      <w:r w:rsidRPr="00722E26">
                        <w:t>Created and maintained TIBCO-based Enterprise Service Bus connecting 40+ banking applications</w:t>
                      </w:r>
                      <w:r w:rsidR="00280523" w:rsidRPr="000B296B">
                        <w:t>.</w:t>
                      </w:r>
                    </w:p>
                    <w:p w14:paraId="32FF85B2" w14:textId="4FB13B40" w:rsidR="00280523" w:rsidRDefault="00722E26" w:rsidP="00B40C31">
                      <w:pPr>
                        <w:pStyle w:val="ListBullet"/>
                        <w:jc w:val="left"/>
                      </w:pPr>
                      <w:r w:rsidRPr="00722E26">
                        <w:t>Built Java libraries for SWIFT banking messages to improve transaction processing and compliance</w:t>
                      </w:r>
                      <w:r w:rsidR="00280523" w:rsidRPr="000B296B">
                        <w:t>.</w:t>
                      </w:r>
                    </w:p>
                    <w:p w14:paraId="5BE1C0F0" w14:textId="04F62240" w:rsidR="00B40C31" w:rsidRPr="000B296B" w:rsidRDefault="00B40C31" w:rsidP="00B40C31">
                      <w:pPr>
                        <w:pStyle w:val="ListBullet"/>
                        <w:jc w:val="left"/>
                      </w:pPr>
                      <w:r w:rsidRPr="00B40C31">
                        <w:t>Implemented Drools rule engine for automated decision making on corporate credit limits</w:t>
                      </w:r>
                    </w:p>
                    <w:p w14:paraId="0FB8DC9A" w14:textId="209D47BB" w:rsidR="00280523" w:rsidRPr="000B296B" w:rsidRDefault="00722E26" w:rsidP="00B40C31">
                      <w:pPr>
                        <w:pStyle w:val="ListBullet"/>
                        <w:jc w:val="left"/>
                      </w:pPr>
                      <w:r w:rsidRPr="00722E26">
                        <w:t>Set up monitoring dashboards, alerts, and logging systems to ensure smooth operations</w:t>
                      </w:r>
                      <w:r w:rsidR="00280523" w:rsidRPr="000B296B">
                        <w:t>.</w:t>
                      </w:r>
                    </w:p>
                    <w:p w14:paraId="41F3B8BE" w14:textId="77777777" w:rsidR="00280523" w:rsidRPr="0065772F" w:rsidRDefault="00280523" w:rsidP="00280523"/>
                    <w:p w14:paraId="34CF56D1" w14:textId="4BBE77FC" w:rsidR="00157C90" w:rsidRDefault="00157C90" w:rsidP="00280523">
                      <w:pPr>
                        <w:pStyle w:val="Heading3"/>
                        <w:rPr>
                          <w:b/>
                          <w:sz w:val="24"/>
                          <w:szCs w:val="24"/>
                        </w:rPr>
                      </w:pPr>
                      <w:r w:rsidRPr="00157C90">
                        <w:rPr>
                          <w:b/>
                          <w:sz w:val="24"/>
                          <w:szCs w:val="24"/>
                        </w:rPr>
                        <w:t>Senior So</w:t>
                      </w:r>
                      <w:r>
                        <w:rPr>
                          <w:rFonts w:ascii="Source Sans Pro" w:eastAsia="Source Sans Pro" w:hAnsi="Source Sans Pro" w:cs="Source Sans Pro"/>
                          <w:b/>
                          <w:sz w:val="24"/>
                          <w:szCs w:val="24"/>
                        </w:rPr>
                        <w:t>ft</w:t>
                      </w:r>
                      <w:r w:rsidRPr="00157C90">
                        <w:rPr>
                          <w:b/>
                          <w:sz w:val="24"/>
                          <w:szCs w:val="24"/>
                        </w:rPr>
                        <w:t>ware Engineer</w:t>
                      </w:r>
                    </w:p>
                    <w:p w14:paraId="18BE86E9" w14:textId="6C216E31" w:rsidR="00280523" w:rsidRPr="0065772F" w:rsidRDefault="00157C90" w:rsidP="002460B3">
                      <w:pPr>
                        <w:pStyle w:val="Heading3"/>
                        <w:jc w:val="left"/>
                      </w:pPr>
                      <w:r w:rsidRPr="00157C90">
                        <w:t>AurionPro Solu</w:t>
                      </w:r>
                      <w:r>
                        <w:rPr>
                          <w:rFonts w:ascii="Source Sans Pro" w:eastAsia="Source Sans Pro" w:hAnsi="Source Sans Pro" w:cs="Source Sans Pro"/>
                        </w:rPr>
                        <w:t>ti</w:t>
                      </w:r>
                      <w:r w:rsidRPr="00157C90">
                        <w:t>ons</w:t>
                      </w:r>
                      <w:r w:rsidR="00280523" w:rsidRPr="0065772F">
                        <w:t xml:space="preserve">, </w:t>
                      </w:r>
                      <w:r>
                        <w:t>Mumbai,</w:t>
                      </w:r>
                      <w:r w:rsidR="00280523" w:rsidRPr="0065772F">
                        <w:t xml:space="preserve"> </w:t>
                      </w:r>
                      <w:r w:rsidRPr="00157C90">
                        <w:t xml:space="preserve">Aug 2010 </w:t>
                      </w:r>
                      <w:r>
                        <w:t xml:space="preserve">- </w:t>
                      </w:r>
                      <w:r w:rsidRPr="00157C90">
                        <w:t>Feb 2014</w:t>
                      </w:r>
                    </w:p>
                    <w:p w14:paraId="604A5B1B" w14:textId="06E3366C" w:rsidR="00280523" w:rsidRPr="000B296B" w:rsidRDefault="00303C76" w:rsidP="002460B3">
                      <w:pPr>
                        <w:pStyle w:val="ListBullet"/>
                        <w:jc w:val="left"/>
                      </w:pPr>
                      <w:r w:rsidRPr="00303C76">
                        <w:t>Started career as Trainee Software Engineer with NIIT training in Java, Struts, Hibernate, and Oracle database</w:t>
                      </w:r>
                      <w:r w:rsidR="00280523" w:rsidRPr="000B296B">
                        <w:t>.</w:t>
                      </w:r>
                    </w:p>
                    <w:p w14:paraId="1F95F912" w14:textId="4725AA21" w:rsidR="00280523" w:rsidRPr="000B296B" w:rsidRDefault="00303C76" w:rsidP="002460B3">
                      <w:pPr>
                        <w:pStyle w:val="ListBullet"/>
                        <w:jc w:val="left"/>
                      </w:pPr>
                      <w:r w:rsidRPr="00303C76">
                        <w:t>Built corporate banking payment system for handling bulk and single payments</w:t>
                      </w:r>
                      <w:r w:rsidR="00280523" w:rsidRPr="000B296B">
                        <w:t>.</w:t>
                      </w:r>
                    </w:p>
                    <w:p w14:paraId="5780EE58" w14:textId="2B190D70" w:rsidR="00280523" w:rsidRPr="000B296B" w:rsidRDefault="00303C76" w:rsidP="002460B3">
                      <w:pPr>
                        <w:pStyle w:val="ListBullet"/>
                        <w:jc w:val="left"/>
                      </w:pPr>
                      <w:r w:rsidRPr="00303C76">
                        <w:t>Created UI using JSP, JavaScript, and jQuery with Spring and EJB for backend</w:t>
                      </w:r>
                      <w:r w:rsidR="00280523" w:rsidRPr="000B296B">
                        <w:t>.</w:t>
                      </w:r>
                    </w:p>
                    <w:p w14:paraId="084498C3" w14:textId="5E50D798" w:rsidR="00280523" w:rsidRDefault="00303C76" w:rsidP="002460B3">
                      <w:pPr>
                        <w:pStyle w:val="ListBullet"/>
                        <w:jc w:val="left"/>
                      </w:pPr>
                      <w:r w:rsidRPr="00303C76">
                        <w:t>Connected multiple banking services including Fixed Deposits, Bill Payments, and Checkbook Requests</w:t>
                      </w:r>
                      <w:r w:rsidR="00280523" w:rsidRPr="000B296B">
                        <w:t>.</w:t>
                      </w:r>
                    </w:p>
                    <w:p w14:paraId="40BEFB4E" w14:textId="0954A08A" w:rsidR="00303C76" w:rsidRPr="000B296B" w:rsidRDefault="00303C76" w:rsidP="002460B3">
                      <w:pPr>
                        <w:pStyle w:val="ListBullet"/>
                        <w:jc w:val="left"/>
                      </w:pPr>
                      <w:r w:rsidRPr="00303C76">
                        <w:t>Worked on-site with clients for system testing, user acceptance, and production launch</w:t>
                      </w:r>
                    </w:p>
                    <w:p w14:paraId="4AA52ECE" w14:textId="77777777" w:rsidR="00280523" w:rsidRPr="00DB7C3E" w:rsidRDefault="00280523" w:rsidP="00280523">
                      <w:pPr>
                        <w:rPr>
                          <w:rFonts w:ascii="Source Sans Pro" w:hAnsi="Source Sans Pro"/>
                          <w:position w:val="9"/>
                        </w:rPr>
                      </w:pPr>
                    </w:p>
                    <w:p w14:paraId="4AC202D4" w14:textId="77777777" w:rsidR="00280523" w:rsidRDefault="00280523" w:rsidP="00280523"/>
                    <w:p w14:paraId="0FF35842" w14:textId="77777777" w:rsidR="00280523" w:rsidRDefault="00280523" w:rsidP="00280523"/>
                    <w:p w14:paraId="058D9C45" w14:textId="77777777" w:rsidR="00280523" w:rsidRDefault="00280523" w:rsidP="00280523"/>
                    <w:p w14:paraId="24B0B0B3" w14:textId="77777777" w:rsidR="00280523" w:rsidRDefault="00280523" w:rsidP="00280523"/>
                    <w:p w14:paraId="29778E42" w14:textId="77777777" w:rsidR="00280523" w:rsidRDefault="00280523" w:rsidP="00280523"/>
                    <w:p w14:paraId="6A993B89" w14:textId="77777777" w:rsidR="00280523" w:rsidRDefault="00280523" w:rsidP="00280523"/>
                    <w:p w14:paraId="138DF481" w14:textId="77777777" w:rsidR="00280523" w:rsidRDefault="00280523" w:rsidP="00280523"/>
                    <w:p w14:paraId="47E9A465" w14:textId="77777777" w:rsidR="00280523" w:rsidRDefault="00280523" w:rsidP="00280523"/>
                    <w:p w14:paraId="6954A4FC" w14:textId="77777777" w:rsidR="00280523" w:rsidRDefault="00280523" w:rsidP="00280523"/>
                    <w:p w14:paraId="6F4A3FC5" w14:textId="77777777" w:rsidR="00280523" w:rsidRDefault="00280523" w:rsidP="00280523"/>
                    <w:p w14:paraId="0E7D5BCF" w14:textId="77777777" w:rsidR="00280523" w:rsidRDefault="00280523" w:rsidP="00280523"/>
                    <w:p w14:paraId="7A37D5C2" w14:textId="77777777" w:rsidR="00280523" w:rsidRDefault="00280523" w:rsidP="00280523"/>
                    <w:p w14:paraId="4B107135" w14:textId="77777777" w:rsidR="00280523" w:rsidRDefault="00280523" w:rsidP="00280523"/>
                    <w:p w14:paraId="50D3D04D" w14:textId="77777777" w:rsidR="00280523" w:rsidRDefault="00280523" w:rsidP="00280523"/>
                    <w:p w14:paraId="68EAEFD7" w14:textId="77777777" w:rsidR="00280523" w:rsidRDefault="00280523" w:rsidP="00280523"/>
                    <w:p w14:paraId="17FFEB17" w14:textId="77777777" w:rsidR="00280523" w:rsidRDefault="00280523" w:rsidP="00280523"/>
                    <w:p w14:paraId="4FEA9EFB" w14:textId="77777777" w:rsidR="00280523" w:rsidRDefault="00280523" w:rsidP="00280523"/>
                    <w:p w14:paraId="76E1E3EA" w14:textId="77777777" w:rsidR="00280523" w:rsidRDefault="00280523" w:rsidP="00280523"/>
                    <w:p w14:paraId="52F174F4" w14:textId="77777777" w:rsidR="00280523" w:rsidRDefault="00280523" w:rsidP="00280523"/>
                    <w:p w14:paraId="142092AE" w14:textId="77777777" w:rsidR="00280523" w:rsidRDefault="00280523" w:rsidP="00280523"/>
                    <w:p w14:paraId="40A7CF1D" w14:textId="77777777" w:rsidR="00280523" w:rsidRDefault="00280523" w:rsidP="00280523"/>
                    <w:p w14:paraId="00C16454" w14:textId="77777777" w:rsidR="00280523" w:rsidRDefault="00280523" w:rsidP="00280523"/>
                    <w:p w14:paraId="1632A75C" w14:textId="77777777" w:rsidR="00280523" w:rsidRDefault="00280523" w:rsidP="00280523"/>
                    <w:p w14:paraId="304B3AC8" w14:textId="77777777" w:rsidR="00280523" w:rsidRDefault="00280523" w:rsidP="00280523"/>
                    <w:p w14:paraId="511ADF23" w14:textId="77777777" w:rsidR="00280523" w:rsidRDefault="00280523" w:rsidP="00280523"/>
                    <w:p w14:paraId="0EEF270F" w14:textId="77777777" w:rsidR="00280523" w:rsidRDefault="00280523" w:rsidP="00280523"/>
                    <w:p w14:paraId="07BA2473" w14:textId="77777777" w:rsidR="00280523" w:rsidRDefault="00280523" w:rsidP="00280523"/>
                    <w:p w14:paraId="0B14F386" w14:textId="77777777" w:rsidR="00280523" w:rsidRDefault="00280523" w:rsidP="00280523"/>
                    <w:p w14:paraId="3DCF0172" w14:textId="77777777" w:rsidR="00280523" w:rsidRDefault="00280523" w:rsidP="00280523"/>
                    <w:p w14:paraId="49773ADF" w14:textId="77777777" w:rsidR="00280523" w:rsidRDefault="00280523" w:rsidP="00280523"/>
                    <w:p w14:paraId="7E1A4949" w14:textId="77777777" w:rsidR="00280523" w:rsidRDefault="00280523" w:rsidP="00280523"/>
                    <w:p w14:paraId="517A7246" w14:textId="77777777" w:rsidR="00280523" w:rsidRDefault="00280523" w:rsidP="00280523"/>
                    <w:p w14:paraId="617ED1E7" w14:textId="77777777" w:rsidR="00280523" w:rsidRDefault="00280523" w:rsidP="00280523"/>
                    <w:p w14:paraId="59476907" w14:textId="77777777" w:rsidR="00280523" w:rsidRPr="0065772F" w:rsidRDefault="00280523" w:rsidP="00280523"/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sectPr w:rsidR="00280523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87EB9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397788"/>
    <w:multiLevelType w:val="hybridMultilevel"/>
    <w:tmpl w:val="EB0E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5"/>
  </w:num>
  <w:num w:numId="4" w16cid:durableId="1052733521">
    <w:abstractNumId w:val="1"/>
  </w:num>
  <w:num w:numId="5" w16cid:durableId="1824347043">
    <w:abstractNumId w:val="0"/>
  </w:num>
  <w:num w:numId="6" w16cid:durableId="17249826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3"/>
    <w:rsid w:val="00031972"/>
    <w:rsid w:val="00036F36"/>
    <w:rsid w:val="00037B05"/>
    <w:rsid w:val="00040F91"/>
    <w:rsid w:val="000429E8"/>
    <w:rsid w:val="00055485"/>
    <w:rsid w:val="000647F3"/>
    <w:rsid w:val="000661C2"/>
    <w:rsid w:val="00084347"/>
    <w:rsid w:val="00094203"/>
    <w:rsid w:val="000B296B"/>
    <w:rsid w:val="000E67F0"/>
    <w:rsid w:val="00122C81"/>
    <w:rsid w:val="00140EC3"/>
    <w:rsid w:val="00142C6B"/>
    <w:rsid w:val="001463D8"/>
    <w:rsid w:val="00157C90"/>
    <w:rsid w:val="001847E1"/>
    <w:rsid w:val="00194EAD"/>
    <w:rsid w:val="001A65A4"/>
    <w:rsid w:val="001B750B"/>
    <w:rsid w:val="001E501D"/>
    <w:rsid w:val="0021183F"/>
    <w:rsid w:val="0024238B"/>
    <w:rsid w:val="0024316A"/>
    <w:rsid w:val="00244DFD"/>
    <w:rsid w:val="002460B3"/>
    <w:rsid w:val="00256BCE"/>
    <w:rsid w:val="00257458"/>
    <w:rsid w:val="00263F99"/>
    <w:rsid w:val="0027097E"/>
    <w:rsid w:val="00276935"/>
    <w:rsid w:val="00280523"/>
    <w:rsid w:val="002A38D2"/>
    <w:rsid w:val="002E432C"/>
    <w:rsid w:val="00303C76"/>
    <w:rsid w:val="00307FD9"/>
    <w:rsid w:val="00313787"/>
    <w:rsid w:val="00326E7F"/>
    <w:rsid w:val="00352CB5"/>
    <w:rsid w:val="0037036D"/>
    <w:rsid w:val="003709CD"/>
    <w:rsid w:val="00383F81"/>
    <w:rsid w:val="003905A5"/>
    <w:rsid w:val="003D10AC"/>
    <w:rsid w:val="003D16F8"/>
    <w:rsid w:val="003D346C"/>
    <w:rsid w:val="003D4B45"/>
    <w:rsid w:val="003E1BCF"/>
    <w:rsid w:val="003E2FBF"/>
    <w:rsid w:val="004041B1"/>
    <w:rsid w:val="00425922"/>
    <w:rsid w:val="00436397"/>
    <w:rsid w:val="00450182"/>
    <w:rsid w:val="00452595"/>
    <w:rsid w:val="00465841"/>
    <w:rsid w:val="00470188"/>
    <w:rsid w:val="0047020C"/>
    <w:rsid w:val="004721FE"/>
    <w:rsid w:val="0047484C"/>
    <w:rsid w:val="00493056"/>
    <w:rsid w:val="00493269"/>
    <w:rsid w:val="004A2DDD"/>
    <w:rsid w:val="004B79F8"/>
    <w:rsid w:val="004C02EB"/>
    <w:rsid w:val="004C0DB9"/>
    <w:rsid w:val="004E459D"/>
    <w:rsid w:val="004F1D6E"/>
    <w:rsid w:val="004F3FAB"/>
    <w:rsid w:val="00503AE9"/>
    <w:rsid w:val="0055578F"/>
    <w:rsid w:val="00580203"/>
    <w:rsid w:val="00587712"/>
    <w:rsid w:val="005933EA"/>
    <w:rsid w:val="005D242F"/>
    <w:rsid w:val="005F73C2"/>
    <w:rsid w:val="00636168"/>
    <w:rsid w:val="0065772F"/>
    <w:rsid w:val="006A1D0E"/>
    <w:rsid w:val="006A4028"/>
    <w:rsid w:val="006D38EC"/>
    <w:rsid w:val="0071059B"/>
    <w:rsid w:val="00722E26"/>
    <w:rsid w:val="00772B75"/>
    <w:rsid w:val="00786BB4"/>
    <w:rsid w:val="007A3C8C"/>
    <w:rsid w:val="007C098D"/>
    <w:rsid w:val="00813B6C"/>
    <w:rsid w:val="00823C6A"/>
    <w:rsid w:val="00842C54"/>
    <w:rsid w:val="00862E37"/>
    <w:rsid w:val="00873202"/>
    <w:rsid w:val="008816EF"/>
    <w:rsid w:val="008C2667"/>
    <w:rsid w:val="008C57C3"/>
    <w:rsid w:val="008D6F8B"/>
    <w:rsid w:val="00930228"/>
    <w:rsid w:val="00943952"/>
    <w:rsid w:val="00970128"/>
    <w:rsid w:val="009A74DF"/>
    <w:rsid w:val="009B5EDE"/>
    <w:rsid w:val="009D580B"/>
    <w:rsid w:val="009F7DBF"/>
    <w:rsid w:val="00A141B3"/>
    <w:rsid w:val="00A20E78"/>
    <w:rsid w:val="00A43764"/>
    <w:rsid w:val="00A4544A"/>
    <w:rsid w:val="00A475E7"/>
    <w:rsid w:val="00A525C5"/>
    <w:rsid w:val="00A7195B"/>
    <w:rsid w:val="00AB761A"/>
    <w:rsid w:val="00AC352E"/>
    <w:rsid w:val="00AC4D65"/>
    <w:rsid w:val="00AD17A0"/>
    <w:rsid w:val="00AE0E8E"/>
    <w:rsid w:val="00AE3DA9"/>
    <w:rsid w:val="00B00999"/>
    <w:rsid w:val="00B03055"/>
    <w:rsid w:val="00B1220E"/>
    <w:rsid w:val="00B23B28"/>
    <w:rsid w:val="00B252CD"/>
    <w:rsid w:val="00B40C31"/>
    <w:rsid w:val="00B44428"/>
    <w:rsid w:val="00B55C57"/>
    <w:rsid w:val="00B95BAC"/>
    <w:rsid w:val="00BA1327"/>
    <w:rsid w:val="00BD66B2"/>
    <w:rsid w:val="00BE7944"/>
    <w:rsid w:val="00C051E3"/>
    <w:rsid w:val="00C16241"/>
    <w:rsid w:val="00C24B58"/>
    <w:rsid w:val="00C254FF"/>
    <w:rsid w:val="00C43710"/>
    <w:rsid w:val="00C43CBE"/>
    <w:rsid w:val="00CA1D64"/>
    <w:rsid w:val="00CD358B"/>
    <w:rsid w:val="00CD79CB"/>
    <w:rsid w:val="00D11CED"/>
    <w:rsid w:val="00D11F9C"/>
    <w:rsid w:val="00D920AB"/>
    <w:rsid w:val="00DE2842"/>
    <w:rsid w:val="00DF528B"/>
    <w:rsid w:val="00E14BF0"/>
    <w:rsid w:val="00E34B61"/>
    <w:rsid w:val="00E35477"/>
    <w:rsid w:val="00E560E4"/>
    <w:rsid w:val="00E60BEA"/>
    <w:rsid w:val="00E70E94"/>
    <w:rsid w:val="00E724A0"/>
    <w:rsid w:val="00EB3841"/>
    <w:rsid w:val="00EF6F27"/>
    <w:rsid w:val="00F00D23"/>
    <w:rsid w:val="00F04A29"/>
    <w:rsid w:val="00F35671"/>
    <w:rsid w:val="00F6163A"/>
    <w:rsid w:val="00F64F66"/>
    <w:rsid w:val="00F65263"/>
    <w:rsid w:val="00FE69F0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3F28"/>
  <w15:chartTrackingRefBased/>
  <w15:docId w15:val="{2FABB4E9-977B-4B47-9A11-66DB0A13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D11F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F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01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svg"/><Relationship Id="rId26" Type="http://schemas.openxmlformats.org/officeDocument/2006/relationships/hyperlink" Target="https://www.credly.com/badges/152ec0c1-371b-4f62-8a14-0e6a6802bc40/linked_in_profil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github.com/padmanaresh1986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learn.microsoft.com/en-us/users/padmanaresh-1894/credentials/c863d614d5b44ebf?ref=https%3A%2F%2Fwww.linkedin.com%2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padma-naresh-05279742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credly.com/badges/152ec0c1-371b-4f62-8a14-0e6a6802bc40/linked_in_profile" TargetMode="External"/><Relationship Id="rId10" Type="http://schemas.openxmlformats.org/officeDocument/2006/relationships/hyperlink" Target="https://github.com/padmanaresh1986" TargetMode="Externa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hyperlink" Target="http://www.linkedin.com/in/padma-naresh-05279742" TargetMode="External"/><Relationship Id="rId14" Type="http://schemas.openxmlformats.org/officeDocument/2006/relationships/image" Target="media/image2.svg"/><Relationship Id="rId22" Type="http://schemas.openxmlformats.org/officeDocument/2006/relationships/image" Target="media/image10.png"/><Relationship Id="rId27" Type="http://schemas.openxmlformats.org/officeDocument/2006/relationships/hyperlink" Target="https://learn.microsoft.com/en-us/users/padmanaresh-1894/credentials/c863d614d5b44ebf?ref=https%3A%2F%2Fwww.linkedin.com%2F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2023-05-10T08:16:00Z</cp:lastPrinted>
  <dcterms:created xsi:type="dcterms:W3CDTF">2025-05-01T16:26:00Z</dcterms:created>
  <dcterms:modified xsi:type="dcterms:W3CDTF">2025-05-05T06:29:00Z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